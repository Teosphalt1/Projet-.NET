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80C7" w14:textId="4DE824D6" w:rsidR="00D077E9" w:rsidRDefault="00F4277C" w:rsidP="00D70D02">
      <w:r>
        <w:rPr>
          <w:noProof/>
          <w:lang w:val="en-US" w:eastAsia="zh-CN"/>
        </w:rPr>
        <mc:AlternateContent>
          <mc:Choice Requires="wps">
            <w:drawing>
              <wp:anchor distT="0" distB="0" distL="114300" distR="114300" simplePos="0" relativeHeight="251658246" behindDoc="0" locked="0" layoutInCell="1" allowOverlap="1" wp14:anchorId="0AC68CF9" wp14:editId="6395F5BA">
                <wp:simplePos x="0" y="0"/>
                <wp:positionH relativeFrom="margin">
                  <wp:align>left</wp:align>
                </wp:positionH>
                <wp:positionV relativeFrom="paragraph">
                  <wp:posOffset>193675</wp:posOffset>
                </wp:positionV>
                <wp:extent cx="3638550" cy="8191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38550" cy="819150"/>
                        </a:xfrm>
                        <a:prstGeom prst="rect">
                          <a:avLst/>
                        </a:prstGeom>
                        <a:noFill/>
                        <a:ln w="6350">
                          <a:noFill/>
                        </a:ln>
                      </wps:spPr>
                      <wps:txbx>
                        <w:txbxContent>
                          <w:p w14:paraId="05F4D1FD" w14:textId="04D7EBF3" w:rsidR="003E2AF6" w:rsidRPr="003E2AF6" w:rsidRDefault="00251B07" w:rsidP="003E2AF6">
                            <w:pPr>
                              <w:pStyle w:val="Titre"/>
                              <w:rPr>
                                <w:sz w:val="48"/>
                                <w:szCs w:val="48"/>
                                <w:lang w:bidi="fr-FR"/>
                              </w:rPr>
                            </w:pPr>
                            <w:r w:rsidRPr="003E2AF6">
                              <w:rPr>
                                <w:sz w:val="48"/>
                                <w:szCs w:val="48"/>
                                <w:lang w:bidi="fr-FR"/>
                              </w:rPr>
                              <w:t>Projet</w:t>
                            </w:r>
                            <w:r w:rsidR="003E2AF6" w:rsidRPr="003E2AF6">
                              <w:rPr>
                                <w:sz w:val="48"/>
                                <w:szCs w:val="48"/>
                                <w:lang w:bidi="fr-FR"/>
                              </w:rPr>
                              <w:t xml:space="preserve"> </w:t>
                            </w:r>
                            <w:r w:rsidR="00F4277C">
                              <w:rPr>
                                <w:sz w:val="48"/>
                                <w:szCs w:val="48"/>
                                <w:lang w:bidi="fr-FR"/>
                              </w:rPr>
                              <w:t>programmation système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68CF9" id="_x0000_t202" coordsize="21600,21600" o:spt="202" path="m,l,21600r21600,l21600,xe">
                <v:stroke joinstyle="miter"/>
                <v:path gradientshapeok="t" o:connecttype="rect"/>
              </v:shapetype>
              <v:shape id="Zone de texte 8" o:spid="_x0000_s1026" type="#_x0000_t202" style="position:absolute;margin-left:0;margin-top:15.25pt;width:286.5pt;height:64.5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" filled="f" stroked="f" strokeweight=".5pt">
                <v:textbox>
                  <w:txbxContent>
                    <w:p w14:paraId="05F4D1FD" w14:textId="04D7EBF3" w:rsidR="003E2AF6" w:rsidRPr="003E2AF6" w:rsidRDefault="00251B07" w:rsidP="003E2AF6">
                      <w:pPr>
                        <w:pStyle w:val="Titre"/>
                        <w:rPr>
                          <w:sz w:val="48"/>
                          <w:szCs w:val="48"/>
                          <w:lang w:bidi="fr-FR"/>
                        </w:rPr>
                      </w:pPr>
                      <w:r w:rsidRPr="003E2AF6">
                        <w:rPr>
                          <w:sz w:val="48"/>
                          <w:szCs w:val="48"/>
                          <w:lang w:bidi="fr-FR"/>
                        </w:rPr>
                        <w:t>Projet</w:t>
                      </w:r>
                      <w:r w:rsidR="003E2AF6" w:rsidRPr="003E2AF6">
                        <w:rPr>
                          <w:sz w:val="48"/>
                          <w:szCs w:val="48"/>
                          <w:lang w:bidi="fr-FR"/>
                        </w:rPr>
                        <w:t xml:space="preserve"> </w:t>
                      </w:r>
                      <w:r w:rsidR="00F4277C">
                        <w:rPr>
                          <w:sz w:val="48"/>
                          <w:szCs w:val="48"/>
                          <w:lang w:bidi="fr-FR"/>
                        </w:rPr>
                        <w:t>programmation système</w:t>
                      </w:r>
                    </w:p>
                  </w:txbxContent>
                </v:textbox>
                <w10:wrap anchorx="margin"/>
              </v:shape>
            </w:pict>
          </mc:Fallback>
        </mc:AlternateContent>
      </w:r>
      <w:r w:rsidR="00E97FFC">
        <w:rPr>
          <w:noProof/>
        </w:rPr>
        <w:drawing>
          <wp:anchor distT="0" distB="0" distL="114300" distR="114300" simplePos="0" relativeHeight="251658245" behindDoc="1" locked="0" layoutInCell="1" allowOverlap="1" wp14:anchorId="66DC0101" wp14:editId="4A029FF0">
            <wp:simplePos x="0" y="0"/>
            <wp:positionH relativeFrom="page">
              <wp:posOffset>-973248</wp:posOffset>
            </wp:positionH>
            <wp:positionV relativeFrom="paragraph">
              <wp:posOffset>-927735</wp:posOffset>
            </wp:positionV>
            <wp:extent cx="10524866" cy="6672825"/>
            <wp:effectExtent l="0" t="0" r="0" b="0"/>
            <wp:wrapNone/>
            <wp:docPr id="12" name="Image 12" descr="Une image contenant texte, intérieur, plafond,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intérieur, plafond, ordinateur&#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r="18976"/>
                    <a:stretch/>
                  </pic:blipFill>
                  <pic:spPr bwMode="auto">
                    <a:xfrm>
                      <a:off x="0" y="0"/>
                      <a:ext cx="10526025" cy="667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6426">
        <w:rPr>
          <w:noProof/>
          <w:lang w:val="en-US" w:eastAsia="zh-CN"/>
        </w:rPr>
        <mc:AlternateContent>
          <mc:Choice Requires="wps">
            <w:drawing>
              <wp:anchor distT="0" distB="0" distL="114300" distR="114300" simplePos="0" relativeHeight="251658242" behindDoc="1" locked="0" layoutInCell="1" allowOverlap="1" wp14:anchorId="2464F119" wp14:editId="7170A87F">
                <wp:simplePos x="0" y="0"/>
                <wp:positionH relativeFrom="column">
                  <wp:posOffset>-194310</wp:posOffset>
                </wp:positionH>
                <wp:positionV relativeFrom="page">
                  <wp:posOffset>933450</wp:posOffset>
                </wp:positionV>
                <wp:extent cx="3929380" cy="8656955"/>
                <wp:effectExtent l="0" t="0" r="0"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29380"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C25B" id="Rectangle 3" o:spid="_x0000_s1026" alt="rectangle blanc pour le texte sur la couverture" style="position:absolute;margin-left:-15.3pt;margin-top:73.5pt;width:309.4pt;height:681.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6"/>
        <w:gridCol w:w="60"/>
      </w:tblGrid>
      <w:tr w:rsidR="00D077E9" w14:paraId="608B7B03" w14:textId="77777777" w:rsidTr="00AB02A7">
        <w:trPr>
          <w:gridAfter w:val="1"/>
          <w:wAfter w:w="60" w:type="dxa"/>
          <w:trHeight w:val="1894"/>
        </w:trPr>
        <w:tc>
          <w:tcPr>
            <w:tcW w:w="5580" w:type="dxa"/>
            <w:tcBorders>
              <w:top w:val="nil"/>
              <w:left w:val="nil"/>
              <w:bottom w:val="nil"/>
              <w:right w:val="nil"/>
            </w:tcBorders>
          </w:tcPr>
          <w:p w14:paraId="5DD31953" w14:textId="5810B134" w:rsidR="00D077E9" w:rsidRDefault="00D077E9" w:rsidP="00AB02A7"/>
          <w:p w14:paraId="067F667D" w14:textId="3C815391" w:rsidR="00D077E9" w:rsidRDefault="004B5243" w:rsidP="00AB02A7">
            <w:r>
              <w:rPr>
                <w:noProof/>
                <w:lang w:val="en-US" w:eastAsia="zh-CN"/>
              </w:rPr>
              <mc:AlternateContent>
                <mc:Choice Requires="wps">
                  <w:drawing>
                    <wp:anchor distT="0" distB="0" distL="114300" distR="114300" simplePos="0" relativeHeight="251658243" behindDoc="0" locked="0" layoutInCell="1" allowOverlap="1" wp14:anchorId="410015F2" wp14:editId="3EC04D62">
                      <wp:simplePos x="0" y="0"/>
                      <wp:positionH relativeFrom="column">
                        <wp:posOffset>0</wp:posOffset>
                      </wp:positionH>
                      <wp:positionV relativeFrom="paragraph">
                        <wp:posOffset>666338</wp:posOffset>
                      </wp:positionV>
                      <wp:extent cx="3566160" cy="270510"/>
                      <wp:effectExtent l="0" t="0" r="0" b="0"/>
                      <wp:wrapSquare wrapText="bothSides"/>
                      <wp:docPr id="199" name="Rectangle 199"/>
                      <wp:cNvGraphicFramePr/>
                      <a:graphic xmlns:a="http://schemas.openxmlformats.org/drawingml/2006/main">
                        <a:graphicData uri="http://schemas.microsoft.com/office/word/2010/wordprocessingShape">
                          <wps:wsp>
                            <wps:cNvSpPr/>
                            <wps:spPr>
                              <a:xfrm>
                                <a:off x="0" y="0"/>
                                <a:ext cx="3566160" cy="270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3F79E" w14:textId="77777777" w:rsidR="00251B07" w:rsidRDefault="00251B07">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015F2" id="Rectangle 199" o:spid="_x0000_s1027" style="position:absolute;margin-left:0;margin-top:52.45pt;width:280.8pt;height:21.3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" fillcolor="#024f75 [3204]" stroked="f" strokeweight="2pt">
                      <v:textbox>
                        <w:txbxContent>
                          <w:p w14:paraId="7F53F79E" w14:textId="77777777" w:rsidR="00251B07" w:rsidRDefault="00251B07">
                            <w:pPr>
                              <w:jc w:val="center"/>
                              <w:rPr>
                                <w:rFonts w:asciiTheme="majorHAnsi" w:eastAsiaTheme="majorEastAsia" w:hAnsiTheme="majorHAnsi" w:cstheme="majorBidi"/>
                                <w:color w:val="FFFFFF" w:themeColor="background1"/>
                                <w:sz w:val="24"/>
                                <w:szCs w:val="24"/>
                              </w:rPr>
                            </w:pPr>
                          </w:p>
                        </w:txbxContent>
                      </v:textbox>
                      <w10:wrap type="square"/>
                    </v:rect>
                  </w:pict>
                </mc:Fallback>
              </mc:AlternateContent>
            </w:r>
          </w:p>
        </w:tc>
      </w:tr>
      <w:tr w:rsidR="00D077E9" w14:paraId="7609DAD6" w14:textId="77777777" w:rsidTr="00270C80">
        <w:trPr>
          <w:trHeight w:val="7305"/>
        </w:trPr>
        <w:tc>
          <w:tcPr>
            <w:tcW w:w="5580" w:type="dxa"/>
            <w:gridSpan w:val="2"/>
            <w:tcBorders>
              <w:top w:val="nil"/>
              <w:left w:val="nil"/>
              <w:bottom w:val="nil"/>
              <w:right w:val="nil"/>
            </w:tcBorders>
          </w:tcPr>
          <w:p w14:paraId="61FB055E" w14:textId="486FBFB6" w:rsidR="00D077E9" w:rsidRDefault="004B5243" w:rsidP="00AB02A7">
            <w:pPr>
              <w:rPr>
                <w:noProof/>
              </w:rPr>
            </w:pPr>
            <w:r>
              <w:rPr>
                <w:noProof/>
                <w:lang w:val="en-US" w:eastAsia="zh-CN"/>
              </w:rPr>
              <mc:AlternateContent>
                <mc:Choice Requires="wps">
                  <w:drawing>
                    <wp:anchor distT="0" distB="0" distL="114300" distR="114300" simplePos="0" relativeHeight="251658247" behindDoc="0" locked="0" layoutInCell="1" allowOverlap="1" wp14:anchorId="68E81BAA" wp14:editId="3A97C2BE">
                      <wp:simplePos x="0" y="0"/>
                      <wp:positionH relativeFrom="column">
                        <wp:posOffset>34925</wp:posOffset>
                      </wp:positionH>
                      <wp:positionV relativeFrom="paragraph">
                        <wp:posOffset>80868</wp:posOffset>
                      </wp:positionV>
                      <wp:extent cx="1390650" cy="0"/>
                      <wp:effectExtent l="0" t="19050" r="19050" b="19050"/>
                      <wp:wrapNone/>
                      <wp:docPr id="5" name="Connecteur droit 5" descr="séparateur de texte"/>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5F675" id="Connecteur droit 5" o:spid="_x0000_s1026" alt="séparateur de texte"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2.75pt,6.35pt" to="112.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" strokecolor="#082a75 [3215]" strokeweight="3pt"/>
                  </w:pict>
                </mc:Fallback>
              </mc:AlternateContent>
            </w:r>
            <w:r>
              <w:rPr>
                <w:noProof/>
                <w:lang w:val="en-US" w:eastAsia="zh-CN"/>
              </w:rPr>
              <mc:AlternateContent>
                <mc:Choice Requires="wps">
                  <w:drawing>
                    <wp:anchor distT="0" distB="0" distL="114300" distR="114300" simplePos="0" relativeHeight="251658244" behindDoc="0" locked="0" layoutInCell="1" allowOverlap="1" wp14:anchorId="1653FA89" wp14:editId="13EFED34">
                      <wp:simplePos x="0" y="0"/>
                      <wp:positionH relativeFrom="column">
                        <wp:posOffset>0</wp:posOffset>
                      </wp:positionH>
                      <wp:positionV relativeFrom="paragraph">
                        <wp:posOffset>47567</wp:posOffset>
                      </wp:positionV>
                      <wp:extent cx="3566160" cy="382902"/>
                      <wp:effectExtent l="0" t="0" r="0" b="0"/>
                      <wp:wrapSquare wrapText="bothSides"/>
                      <wp:docPr id="200" name="Zone de texte 200"/>
                      <wp:cNvGraphicFramePr/>
                      <a:graphic xmlns:a="http://schemas.openxmlformats.org/drawingml/2006/main">
                        <a:graphicData uri="http://schemas.microsoft.com/office/word/2010/wordprocessingShape">
                          <wps:wsp>
                            <wps:cNvSpPr txBox="1"/>
                            <wps:spPr>
                              <a:xfrm>
                                <a:off x="0" y="0"/>
                                <a:ext cx="3566160" cy="382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F6467" w14:textId="1272036E" w:rsidR="00251B07" w:rsidRPr="00251B07" w:rsidRDefault="00251B07">
                                  <w:pPr>
                                    <w:rPr>
                                      <w:caps/>
                                      <w:color w:val="024F75" w:themeColor="accent1"/>
                                      <w:sz w:val="32"/>
                                      <w:szCs w:val="32"/>
                                    </w:rPr>
                                  </w:pPr>
                                  <w:r w:rsidRPr="00251B07">
                                    <w:rPr>
                                      <w:caps/>
                                      <w:color w:val="024F75" w:themeColor="accent1"/>
                                      <w:sz w:val="32"/>
                                      <w:szCs w:val="32"/>
                                    </w:rPr>
                                    <w:t xml:space="preserve">Livrable </w:t>
                                  </w:r>
                                  <w:r w:rsidR="006E714F">
                                    <w:rPr>
                                      <w:caps/>
                                      <w:color w:val="024F75" w:themeColor="accent1"/>
                                      <w:sz w:val="32"/>
                                      <w:szCs w:val="32"/>
                                    </w:rPr>
                                    <w:t>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1653FA89" id="Zone de texte 200" o:spid="_x0000_s1028" type="#_x0000_t202" style="position:absolute;margin-left:0;margin-top:3.75pt;width:280.8pt;height:30.1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" filled="f" stroked="f" strokeweight=".5pt">
                      <v:textbox style="mso-fit-shape-to-text:t" inset=",7.2pt,,0">
                        <w:txbxContent>
                          <w:p w14:paraId="534F6467" w14:textId="1272036E" w:rsidR="00251B07" w:rsidRPr="00251B07" w:rsidRDefault="00251B07">
                            <w:pPr>
                              <w:rPr>
                                <w:caps/>
                                <w:color w:val="024F75" w:themeColor="accent1"/>
                                <w:sz w:val="32"/>
                                <w:szCs w:val="32"/>
                              </w:rPr>
                            </w:pPr>
                            <w:r w:rsidRPr="00251B07">
                              <w:rPr>
                                <w:caps/>
                                <w:color w:val="024F75" w:themeColor="accent1"/>
                                <w:sz w:val="32"/>
                                <w:szCs w:val="32"/>
                              </w:rPr>
                              <w:t xml:space="preserve">Livrable </w:t>
                            </w:r>
                            <w:r w:rsidR="006E714F">
                              <w:rPr>
                                <w:caps/>
                                <w:color w:val="024F75" w:themeColor="accent1"/>
                                <w:sz w:val="32"/>
                                <w:szCs w:val="32"/>
                              </w:rPr>
                              <w:t>0</w:t>
                            </w:r>
                          </w:p>
                        </w:txbxContent>
                      </v:textbox>
                      <w10:wrap type="square"/>
                    </v:shape>
                  </w:pict>
                </mc:Fallback>
              </mc:AlternateContent>
            </w:r>
            <w:r w:rsidR="003E6426">
              <w:rPr>
                <w:noProof/>
                <w:lang w:val="en-US" w:eastAsia="zh-CN"/>
              </w:rPr>
              <mc:AlternateContent>
                <mc:Choice Requires="wps">
                  <w:drawing>
                    <wp:anchor distT="0" distB="0" distL="114300" distR="114300" simplePos="0" relativeHeight="251658240" behindDoc="0" locked="0" layoutInCell="1" allowOverlap="1" wp14:anchorId="6875E0E5" wp14:editId="53486928">
                      <wp:simplePos x="0" y="0"/>
                      <wp:positionH relativeFrom="column">
                        <wp:posOffset>-194310</wp:posOffset>
                      </wp:positionH>
                      <wp:positionV relativeFrom="paragraph">
                        <wp:posOffset>-1356360</wp:posOffset>
                      </wp:positionV>
                      <wp:extent cx="3929380" cy="5705475"/>
                      <wp:effectExtent l="0" t="0" r="0" b="9525"/>
                      <wp:wrapNone/>
                      <wp:docPr id="15" name="Rectangle 15"/>
                      <wp:cNvGraphicFramePr/>
                      <a:graphic xmlns:a="http://schemas.openxmlformats.org/drawingml/2006/main">
                        <a:graphicData uri="http://schemas.microsoft.com/office/word/2010/wordprocessingShape">
                          <wps:wsp>
                            <wps:cNvSpPr/>
                            <wps:spPr>
                              <a:xfrm>
                                <a:off x="0" y="0"/>
                                <a:ext cx="3929380" cy="5705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81D29" id="Rectangle 15" o:spid="_x0000_s1026" style="position:absolute;margin-left:-15.3pt;margin-top:-106.8pt;width:309.4pt;height:44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" fillcolor="white [3212]" stroked="f" strokeweight="2pt"/>
                  </w:pict>
                </mc:Fallback>
              </mc:AlternateContent>
            </w:r>
          </w:p>
        </w:tc>
      </w:tr>
      <w:tr w:rsidR="00D077E9" w14:paraId="38A44EDA" w14:textId="77777777" w:rsidTr="00AB02A7">
        <w:trPr>
          <w:trHeight w:val="2438"/>
        </w:trPr>
        <w:tc>
          <w:tcPr>
            <w:tcW w:w="5580" w:type="dxa"/>
            <w:gridSpan w:val="2"/>
            <w:tcBorders>
              <w:top w:val="nil"/>
              <w:left w:val="nil"/>
              <w:bottom w:val="nil"/>
              <w:right w:val="nil"/>
            </w:tcBorders>
          </w:tcPr>
          <w:sdt>
            <w:sdtPr>
              <w:id w:val="1080870105"/>
              <w:placeholder>
                <w:docPart w:val="0A8B20D1C56D426DBBEE3CE853A0CE31"/>
              </w:placeholder>
              <w15:appearance w15:val="hidden"/>
            </w:sdtPr>
            <w:sdtEndPr>
              <w:rPr>
                <w:rStyle w:val="Sous-titreCar"/>
                <w:caps/>
                <w:spacing w:val="20"/>
                <w:sz w:val="32"/>
                <w:lang w:bidi="fr-FR"/>
              </w:rPr>
            </w:sdtEndPr>
            <w:sdtContent>
              <w:p w14:paraId="731D2EF6" w14:textId="14724F4F" w:rsidR="00D077E9" w:rsidRPr="003E6426" w:rsidRDefault="00815BBF" w:rsidP="00AB02A7">
                <w:pPr>
                  <w:rPr>
                    <w:rStyle w:val="Sous-titreCar"/>
                    <w:lang w:bidi="fr-FR"/>
                  </w:rPr>
                </w:pPr>
                <w:r>
                  <w:rPr>
                    <w:rStyle w:val="Sous-titreCar"/>
                    <w:b w:val="0"/>
                    <w:lang w:bidi="fr-FR"/>
                  </w:rPr>
                  <w:t>1</w:t>
                </w:r>
                <w:r>
                  <w:rPr>
                    <w:rStyle w:val="Sous-titreCar"/>
                    <w:lang w:bidi="fr-FR"/>
                  </w:rPr>
                  <w:t>5</w:t>
                </w:r>
                <w:r w:rsidR="003E6426">
                  <w:rPr>
                    <w:rStyle w:val="Sous-titreCar"/>
                    <w:b w:val="0"/>
                    <w:lang w:bidi="fr-FR"/>
                  </w:rPr>
                  <w:t xml:space="preserve"> </w:t>
                </w:r>
                <w:r w:rsidR="00456F0B">
                  <w:rPr>
                    <w:rStyle w:val="Sous-titreCar"/>
                    <w:b w:val="0"/>
                    <w:lang w:bidi="fr-FR"/>
                  </w:rPr>
                  <w:t>Novembre</w:t>
                </w:r>
                <w:r w:rsidR="003E6426" w:rsidRPr="003E6426">
                  <w:rPr>
                    <w:rStyle w:val="Sous-titreCar"/>
                    <w:b w:val="0"/>
                    <w:lang w:bidi="fr-FR"/>
                  </w:rPr>
                  <w:t xml:space="preserve"> </w:t>
                </w:r>
                <w:r w:rsidR="00251B07" w:rsidRPr="00251B07">
                  <w:rPr>
                    <w:rStyle w:val="Sous-titreCar"/>
                    <w:b w:val="0"/>
                    <w:lang w:bidi="fr-FR"/>
                  </w:rPr>
                  <w:t>20</w:t>
                </w:r>
                <w:r w:rsidR="003E6426">
                  <w:rPr>
                    <w:rStyle w:val="Sous-titreCar"/>
                    <w:b w:val="0"/>
                    <w:lang w:bidi="fr-FR"/>
                  </w:rPr>
                  <w:t>22</w:t>
                </w:r>
              </w:p>
            </w:sdtContent>
          </w:sdt>
          <w:p w14:paraId="419F90DF"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C50E26C" wp14:editId="01655798">
                      <wp:extent cx="1866900" cy="6350"/>
                      <wp:effectExtent l="19050" t="19050" r="19050" b="31750"/>
                      <wp:docPr id="6" name="Connecteur droit 6" descr="séparateur de texte"/>
                      <wp:cNvGraphicFramePr/>
                      <a:graphic xmlns:a="http://schemas.openxmlformats.org/drawingml/2006/main">
                        <a:graphicData uri="http://schemas.microsoft.com/office/word/2010/wordprocessingShape">
                          <wps:wsp>
                            <wps:cNvCnPr/>
                            <wps:spPr>
                              <a:xfrm flipV="1">
                                <a:off x="0" y="0"/>
                                <a:ext cx="1866900" cy="635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D4C87B" id="Connecteur droit 6" o:spid="_x0000_s1026" alt="séparateur de texte" style="flip:y;visibility:visible;mso-wrap-style:square;mso-left-percent:-10001;mso-top-percent:-10001;mso-position-horizontal:absolute;mso-position-horizontal-relative:char;mso-position-vertical:absolute;mso-position-vertical-relative:line;mso-left-percent:-10001;mso-top-percent:-10001" from="0,0" to="14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" strokecolor="#082a75 [3215]" strokeweight="3pt">
                      <w10:anchorlock/>
                    </v:line>
                  </w:pict>
                </mc:Fallback>
              </mc:AlternateContent>
            </w:r>
          </w:p>
          <w:p w14:paraId="21859E72" w14:textId="77777777" w:rsidR="00D077E9" w:rsidRDefault="00D077E9" w:rsidP="00AB02A7">
            <w:pPr>
              <w:rPr>
                <w:noProof/>
                <w:sz w:val="10"/>
                <w:szCs w:val="10"/>
              </w:rPr>
            </w:pPr>
          </w:p>
          <w:p w14:paraId="1E1C3051" w14:textId="77777777" w:rsidR="00D077E9" w:rsidRDefault="00D077E9" w:rsidP="00AB02A7">
            <w:pPr>
              <w:rPr>
                <w:noProof/>
                <w:sz w:val="10"/>
                <w:szCs w:val="10"/>
              </w:rPr>
            </w:pPr>
          </w:p>
          <w:p w14:paraId="3A76500B" w14:textId="2E8230F7" w:rsidR="00D077E9" w:rsidRDefault="00000000" w:rsidP="00AB02A7">
            <w:sdt>
              <w:sdtPr>
                <w:id w:val="-1740469667"/>
                <w:placeholder>
                  <w:docPart w:val="4ACD3299C0A84E6FB0EAD9F8EE31E175"/>
                </w:placeholder>
                <w15:appearance w15:val="hidden"/>
              </w:sdtPr>
              <w:sdtContent>
                <w:r w:rsidR="00251B07">
                  <w:t xml:space="preserve">Groupe </w:t>
                </w:r>
                <w:r w:rsidR="003E2AF6">
                  <w:t>4</w:t>
                </w:r>
                <w:r w:rsidR="00251B07">
                  <w:t> :</w:t>
                </w:r>
              </w:sdtContent>
            </w:sdt>
          </w:p>
          <w:p w14:paraId="0C5D59E6" w14:textId="2FA5A136" w:rsidR="00251B07" w:rsidRPr="00251B07" w:rsidRDefault="00F06380" w:rsidP="00AB02A7">
            <w:pPr>
              <w:rPr>
                <w:b w:val="0"/>
                <w:bCs/>
              </w:rPr>
            </w:pPr>
            <w:r>
              <w:rPr>
                <w:b w:val="0"/>
                <w:bCs/>
              </w:rPr>
              <w:t>MARIOTTE</w:t>
            </w:r>
            <w:r w:rsidR="003E6426">
              <w:rPr>
                <w:b w:val="0"/>
                <w:bCs/>
              </w:rPr>
              <w:t xml:space="preserve"> </w:t>
            </w:r>
            <w:r>
              <w:rPr>
                <w:b w:val="0"/>
                <w:bCs/>
              </w:rPr>
              <w:t>Théophile</w:t>
            </w:r>
            <w:r w:rsidR="00416F03">
              <w:rPr>
                <w:b w:val="0"/>
                <w:bCs/>
              </w:rPr>
              <w:t xml:space="preserve"> </w:t>
            </w:r>
            <w:r w:rsidR="00251B07" w:rsidRPr="00251B07">
              <w:rPr>
                <w:b w:val="0"/>
                <w:bCs/>
              </w:rPr>
              <w:t>/</w:t>
            </w:r>
            <w:r w:rsidR="00416F03">
              <w:rPr>
                <w:b w:val="0"/>
                <w:bCs/>
              </w:rPr>
              <w:t xml:space="preserve"> </w:t>
            </w:r>
            <w:r>
              <w:rPr>
                <w:b w:val="0"/>
                <w:bCs/>
              </w:rPr>
              <w:t>VERLAAN Vincent</w:t>
            </w:r>
            <w:r w:rsidRPr="00251B07">
              <w:rPr>
                <w:b w:val="0"/>
                <w:bCs/>
              </w:rPr>
              <w:t xml:space="preserve"> </w:t>
            </w:r>
            <w:r w:rsidR="00251B07" w:rsidRPr="00251B07">
              <w:rPr>
                <w:b w:val="0"/>
                <w:bCs/>
              </w:rPr>
              <w:t>/</w:t>
            </w:r>
          </w:p>
          <w:p w14:paraId="67E98DCF" w14:textId="49397B6E" w:rsidR="00D077E9" w:rsidRPr="00251B07" w:rsidRDefault="00F06380" w:rsidP="00AB02A7">
            <w:pPr>
              <w:rPr>
                <w:b w:val="0"/>
                <w:bCs/>
              </w:rPr>
            </w:pPr>
            <w:r>
              <w:rPr>
                <w:b w:val="0"/>
                <w:bCs/>
              </w:rPr>
              <w:t xml:space="preserve">MARTIN Pierre </w:t>
            </w:r>
            <w:r w:rsidR="00F14869">
              <w:rPr>
                <w:b w:val="0"/>
                <w:bCs/>
              </w:rPr>
              <w:t>/</w:t>
            </w:r>
            <w:r w:rsidR="00416F03">
              <w:rPr>
                <w:b w:val="0"/>
                <w:bCs/>
              </w:rPr>
              <w:t xml:space="preserve"> SAURAIS-GARUET Gaël</w:t>
            </w:r>
          </w:p>
          <w:p w14:paraId="05F239E9" w14:textId="77777777" w:rsidR="00D077E9" w:rsidRPr="00D86945" w:rsidRDefault="00D077E9" w:rsidP="00AB02A7">
            <w:pPr>
              <w:rPr>
                <w:noProof/>
                <w:sz w:val="10"/>
                <w:szCs w:val="10"/>
              </w:rPr>
            </w:pPr>
          </w:p>
        </w:tc>
      </w:tr>
    </w:tbl>
    <w:p w14:paraId="107D3376" w14:textId="7E992D6F" w:rsidR="003E6426" w:rsidRDefault="003E6426">
      <w:pPr>
        <w:spacing w:after="200"/>
        <w:rPr>
          <w:noProof/>
        </w:rPr>
      </w:pPr>
    </w:p>
    <w:p w14:paraId="1271C54F" w14:textId="64406CE1" w:rsidR="00D077E9" w:rsidRDefault="003E6426">
      <w:pPr>
        <w:spacing w:after="200"/>
      </w:pPr>
      <w:r>
        <w:rPr>
          <w:noProof/>
        </w:rPr>
        <w:drawing>
          <wp:anchor distT="0" distB="0" distL="114300" distR="114300" simplePos="0" relativeHeight="251658248" behindDoc="0" locked="0" layoutInCell="1" allowOverlap="1" wp14:anchorId="07C8DAC6" wp14:editId="71979115">
            <wp:simplePos x="0" y="0"/>
            <wp:positionH relativeFrom="page">
              <wp:align>right</wp:align>
            </wp:positionH>
            <wp:positionV relativeFrom="paragraph">
              <wp:posOffset>7426960</wp:posOffset>
            </wp:positionV>
            <wp:extent cx="1694815" cy="1694815"/>
            <wp:effectExtent l="0" t="0" r="635" b="635"/>
            <wp:wrapNone/>
            <wp:docPr id="16" name="Image 16" descr="Cesi veut conforter son ancrage dans le supérieur - Centre Inf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si veut conforter son ancrage dans le supérieur - Centre Inff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4815" cy="169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58241" behindDoc="1" locked="0" layoutInCell="1" allowOverlap="1" wp14:anchorId="153328FC" wp14:editId="1BF7186C">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CBA8E" id="Rectangle 2" o:spid="_x0000_s1026" alt="rectangle coloré" style="position:absolute;margin-left:-58.7pt;margin-top:525pt;width:611.1pt;height:316.5pt;z-index:-25165823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1940411361"/>
        <w:docPartObj>
          <w:docPartGallery w:val="Table of Contents"/>
          <w:docPartUnique/>
        </w:docPartObj>
      </w:sdtPr>
      <w:sdtEndPr>
        <w:rPr>
          <w:bCs/>
        </w:rPr>
      </w:sdtEndPr>
      <w:sdtContent>
        <w:p w14:paraId="32D46DD2" w14:textId="13970687" w:rsidR="00BE3B49" w:rsidRDefault="00BE3B49">
          <w:pPr>
            <w:pStyle w:val="En-ttedetabledesmatires"/>
          </w:pPr>
          <w:r>
            <w:t>Table des matières</w:t>
          </w:r>
        </w:p>
        <w:p w14:paraId="791389DF" w14:textId="766D00E6" w:rsidR="00A30A23" w:rsidRDefault="00BE3B49">
          <w:pPr>
            <w:pStyle w:val="TM1"/>
            <w:tabs>
              <w:tab w:val="left" w:pos="560"/>
              <w:tab w:val="right" w:leader="dot" w:pos="10024"/>
            </w:tabs>
            <w:rPr>
              <w:b w:val="0"/>
              <w:noProof/>
              <w:color w:val="auto"/>
              <w:sz w:val="22"/>
              <w:lang w:eastAsia="fr-FR"/>
            </w:rPr>
          </w:pPr>
          <w:r>
            <w:fldChar w:fldCharType="begin"/>
          </w:r>
          <w:r>
            <w:instrText xml:space="preserve"> TOC \o "1-3" \h \z \u </w:instrText>
          </w:r>
          <w:r>
            <w:fldChar w:fldCharType="separate"/>
          </w:r>
          <w:hyperlink w:anchor="_Toc119432939" w:history="1">
            <w:r w:rsidR="00A30A23" w:rsidRPr="00156497">
              <w:rPr>
                <w:rStyle w:val="Lienhypertexte"/>
                <w:noProof/>
              </w:rPr>
              <w:t>1.</w:t>
            </w:r>
            <w:r w:rsidR="00A30A23">
              <w:rPr>
                <w:b w:val="0"/>
                <w:noProof/>
                <w:color w:val="auto"/>
                <w:sz w:val="22"/>
                <w:lang w:eastAsia="fr-FR"/>
              </w:rPr>
              <w:tab/>
            </w:r>
            <w:r w:rsidR="00A30A23" w:rsidRPr="00156497">
              <w:rPr>
                <w:rStyle w:val="Lienhypertexte"/>
                <w:noProof/>
              </w:rPr>
              <w:t>Contexte</w:t>
            </w:r>
            <w:r w:rsidR="00A30A23">
              <w:rPr>
                <w:noProof/>
                <w:webHidden/>
              </w:rPr>
              <w:tab/>
            </w:r>
            <w:r w:rsidR="00A30A23">
              <w:rPr>
                <w:noProof/>
                <w:webHidden/>
              </w:rPr>
              <w:fldChar w:fldCharType="begin"/>
            </w:r>
            <w:r w:rsidR="00A30A23">
              <w:rPr>
                <w:noProof/>
                <w:webHidden/>
              </w:rPr>
              <w:instrText xml:space="preserve"> PAGEREF _Toc119432939 \h </w:instrText>
            </w:r>
            <w:r w:rsidR="00A30A23">
              <w:rPr>
                <w:noProof/>
                <w:webHidden/>
              </w:rPr>
            </w:r>
            <w:r w:rsidR="00A30A23">
              <w:rPr>
                <w:noProof/>
                <w:webHidden/>
              </w:rPr>
              <w:fldChar w:fldCharType="separate"/>
            </w:r>
            <w:r w:rsidR="009C22C8">
              <w:rPr>
                <w:noProof/>
                <w:webHidden/>
              </w:rPr>
              <w:t>3</w:t>
            </w:r>
            <w:r w:rsidR="00A30A23">
              <w:rPr>
                <w:noProof/>
                <w:webHidden/>
              </w:rPr>
              <w:fldChar w:fldCharType="end"/>
            </w:r>
          </w:hyperlink>
        </w:p>
        <w:p w14:paraId="7D9D3707" w14:textId="43134AA7" w:rsidR="00A30A23" w:rsidRDefault="00A30A23">
          <w:pPr>
            <w:pStyle w:val="TM1"/>
            <w:tabs>
              <w:tab w:val="left" w:pos="560"/>
              <w:tab w:val="right" w:leader="dot" w:pos="10024"/>
            </w:tabs>
            <w:rPr>
              <w:b w:val="0"/>
              <w:noProof/>
              <w:color w:val="auto"/>
              <w:sz w:val="22"/>
              <w:lang w:eastAsia="fr-FR"/>
            </w:rPr>
          </w:pPr>
          <w:hyperlink w:anchor="_Toc119432940" w:history="1">
            <w:r w:rsidRPr="00156497">
              <w:rPr>
                <w:rStyle w:val="Lienhypertexte"/>
                <w:noProof/>
              </w:rPr>
              <w:t>2.</w:t>
            </w:r>
            <w:r>
              <w:rPr>
                <w:b w:val="0"/>
                <w:noProof/>
                <w:color w:val="auto"/>
                <w:sz w:val="22"/>
                <w:lang w:eastAsia="fr-FR"/>
              </w:rPr>
              <w:tab/>
            </w:r>
            <w:r w:rsidRPr="00156497">
              <w:rPr>
                <w:rStyle w:val="Lienhypertexte"/>
                <w:noProof/>
              </w:rPr>
              <w:t>Présentation du groupe de projet</w:t>
            </w:r>
            <w:r>
              <w:rPr>
                <w:noProof/>
                <w:webHidden/>
              </w:rPr>
              <w:tab/>
            </w:r>
            <w:r>
              <w:rPr>
                <w:noProof/>
                <w:webHidden/>
              </w:rPr>
              <w:fldChar w:fldCharType="begin"/>
            </w:r>
            <w:r>
              <w:rPr>
                <w:noProof/>
                <w:webHidden/>
              </w:rPr>
              <w:instrText xml:space="preserve"> PAGEREF _Toc119432940 \h </w:instrText>
            </w:r>
            <w:r>
              <w:rPr>
                <w:noProof/>
                <w:webHidden/>
              </w:rPr>
            </w:r>
            <w:r>
              <w:rPr>
                <w:noProof/>
                <w:webHidden/>
              </w:rPr>
              <w:fldChar w:fldCharType="separate"/>
            </w:r>
            <w:r w:rsidR="009C22C8">
              <w:rPr>
                <w:noProof/>
                <w:webHidden/>
              </w:rPr>
              <w:t>3</w:t>
            </w:r>
            <w:r>
              <w:rPr>
                <w:noProof/>
                <w:webHidden/>
              </w:rPr>
              <w:fldChar w:fldCharType="end"/>
            </w:r>
          </w:hyperlink>
        </w:p>
        <w:p w14:paraId="13551409" w14:textId="33D5D351" w:rsidR="00A30A23" w:rsidRDefault="00A30A23">
          <w:pPr>
            <w:pStyle w:val="TM1"/>
            <w:tabs>
              <w:tab w:val="left" w:pos="560"/>
              <w:tab w:val="right" w:leader="dot" w:pos="10024"/>
            </w:tabs>
            <w:rPr>
              <w:b w:val="0"/>
              <w:noProof/>
              <w:color w:val="auto"/>
              <w:sz w:val="22"/>
              <w:lang w:eastAsia="fr-FR"/>
            </w:rPr>
          </w:pPr>
          <w:hyperlink w:anchor="_Toc119432941" w:history="1">
            <w:r w:rsidRPr="00156497">
              <w:rPr>
                <w:rStyle w:val="Lienhypertexte"/>
                <w:noProof/>
              </w:rPr>
              <w:t>3.</w:t>
            </w:r>
            <w:r>
              <w:rPr>
                <w:b w:val="0"/>
                <w:noProof/>
                <w:color w:val="auto"/>
                <w:sz w:val="22"/>
                <w:lang w:eastAsia="fr-FR"/>
              </w:rPr>
              <w:tab/>
            </w:r>
            <w:r w:rsidRPr="00156497">
              <w:rPr>
                <w:rStyle w:val="Lienhypertexte"/>
                <w:noProof/>
              </w:rPr>
              <w:t>Planification</w:t>
            </w:r>
            <w:r>
              <w:rPr>
                <w:noProof/>
                <w:webHidden/>
              </w:rPr>
              <w:tab/>
            </w:r>
            <w:r>
              <w:rPr>
                <w:noProof/>
                <w:webHidden/>
              </w:rPr>
              <w:fldChar w:fldCharType="begin"/>
            </w:r>
            <w:r>
              <w:rPr>
                <w:noProof/>
                <w:webHidden/>
              </w:rPr>
              <w:instrText xml:space="preserve"> PAGEREF _Toc119432941 \h </w:instrText>
            </w:r>
            <w:r>
              <w:rPr>
                <w:noProof/>
                <w:webHidden/>
              </w:rPr>
            </w:r>
            <w:r>
              <w:rPr>
                <w:noProof/>
                <w:webHidden/>
              </w:rPr>
              <w:fldChar w:fldCharType="separate"/>
            </w:r>
            <w:r w:rsidR="009C22C8">
              <w:rPr>
                <w:noProof/>
                <w:webHidden/>
              </w:rPr>
              <w:t>3</w:t>
            </w:r>
            <w:r>
              <w:rPr>
                <w:noProof/>
                <w:webHidden/>
              </w:rPr>
              <w:fldChar w:fldCharType="end"/>
            </w:r>
          </w:hyperlink>
        </w:p>
        <w:p w14:paraId="41EE66ED" w14:textId="215D84AD" w:rsidR="00A30A23" w:rsidRDefault="00A30A23">
          <w:pPr>
            <w:pStyle w:val="TM1"/>
            <w:tabs>
              <w:tab w:val="left" w:pos="560"/>
              <w:tab w:val="right" w:leader="dot" w:pos="10024"/>
            </w:tabs>
            <w:rPr>
              <w:b w:val="0"/>
              <w:noProof/>
              <w:color w:val="auto"/>
              <w:sz w:val="22"/>
              <w:lang w:eastAsia="fr-FR"/>
            </w:rPr>
          </w:pPr>
          <w:hyperlink w:anchor="_Toc119432942" w:history="1">
            <w:r w:rsidRPr="00156497">
              <w:rPr>
                <w:rStyle w:val="Lienhypertexte"/>
                <w:noProof/>
              </w:rPr>
              <w:t>4.</w:t>
            </w:r>
            <w:r>
              <w:rPr>
                <w:b w:val="0"/>
                <w:noProof/>
                <w:color w:val="auto"/>
                <w:sz w:val="22"/>
                <w:lang w:eastAsia="fr-FR"/>
              </w:rPr>
              <w:tab/>
            </w:r>
            <w:r w:rsidRPr="00156497">
              <w:rPr>
                <w:rStyle w:val="Lienhypertexte"/>
                <w:noProof/>
              </w:rPr>
              <w:t>Définition du besoin</w:t>
            </w:r>
            <w:r>
              <w:rPr>
                <w:noProof/>
                <w:webHidden/>
              </w:rPr>
              <w:tab/>
            </w:r>
            <w:r>
              <w:rPr>
                <w:noProof/>
                <w:webHidden/>
              </w:rPr>
              <w:fldChar w:fldCharType="begin"/>
            </w:r>
            <w:r>
              <w:rPr>
                <w:noProof/>
                <w:webHidden/>
              </w:rPr>
              <w:instrText xml:space="preserve"> PAGEREF _Toc119432942 \h </w:instrText>
            </w:r>
            <w:r>
              <w:rPr>
                <w:noProof/>
                <w:webHidden/>
              </w:rPr>
            </w:r>
            <w:r>
              <w:rPr>
                <w:noProof/>
                <w:webHidden/>
              </w:rPr>
              <w:fldChar w:fldCharType="separate"/>
            </w:r>
            <w:r w:rsidR="009C22C8">
              <w:rPr>
                <w:noProof/>
                <w:webHidden/>
              </w:rPr>
              <w:t>4</w:t>
            </w:r>
            <w:r>
              <w:rPr>
                <w:noProof/>
                <w:webHidden/>
              </w:rPr>
              <w:fldChar w:fldCharType="end"/>
            </w:r>
          </w:hyperlink>
        </w:p>
        <w:p w14:paraId="71EF5AC6" w14:textId="6F516856" w:rsidR="00A30A23" w:rsidRDefault="00A30A23">
          <w:pPr>
            <w:pStyle w:val="TM1"/>
            <w:tabs>
              <w:tab w:val="left" w:pos="560"/>
              <w:tab w:val="right" w:leader="dot" w:pos="10024"/>
            </w:tabs>
            <w:rPr>
              <w:b w:val="0"/>
              <w:noProof/>
              <w:color w:val="auto"/>
              <w:sz w:val="22"/>
              <w:lang w:eastAsia="fr-FR"/>
            </w:rPr>
          </w:pPr>
          <w:hyperlink w:anchor="_Toc119432943" w:history="1">
            <w:r w:rsidRPr="00156497">
              <w:rPr>
                <w:rStyle w:val="Lienhypertexte"/>
                <w:noProof/>
              </w:rPr>
              <w:t>5.</w:t>
            </w:r>
            <w:r>
              <w:rPr>
                <w:b w:val="0"/>
                <w:noProof/>
                <w:color w:val="auto"/>
                <w:sz w:val="22"/>
                <w:lang w:eastAsia="fr-FR"/>
              </w:rPr>
              <w:tab/>
            </w:r>
            <w:r w:rsidRPr="00156497">
              <w:rPr>
                <w:rStyle w:val="Lienhypertexte"/>
                <w:noProof/>
              </w:rPr>
              <w:t>Réalisation du livrable</w:t>
            </w:r>
            <w:r>
              <w:rPr>
                <w:noProof/>
                <w:webHidden/>
              </w:rPr>
              <w:tab/>
            </w:r>
            <w:r>
              <w:rPr>
                <w:noProof/>
                <w:webHidden/>
              </w:rPr>
              <w:fldChar w:fldCharType="begin"/>
            </w:r>
            <w:r>
              <w:rPr>
                <w:noProof/>
                <w:webHidden/>
              </w:rPr>
              <w:instrText xml:space="preserve"> PAGEREF _Toc119432943 \h </w:instrText>
            </w:r>
            <w:r>
              <w:rPr>
                <w:noProof/>
                <w:webHidden/>
              </w:rPr>
            </w:r>
            <w:r>
              <w:rPr>
                <w:noProof/>
                <w:webHidden/>
              </w:rPr>
              <w:fldChar w:fldCharType="separate"/>
            </w:r>
            <w:r w:rsidR="009C22C8">
              <w:rPr>
                <w:noProof/>
                <w:webHidden/>
              </w:rPr>
              <w:t>5</w:t>
            </w:r>
            <w:r>
              <w:rPr>
                <w:noProof/>
                <w:webHidden/>
              </w:rPr>
              <w:fldChar w:fldCharType="end"/>
            </w:r>
          </w:hyperlink>
        </w:p>
        <w:p w14:paraId="067A657B" w14:textId="61046786" w:rsidR="00A30A23" w:rsidRDefault="00A30A23">
          <w:pPr>
            <w:pStyle w:val="TM1"/>
            <w:tabs>
              <w:tab w:val="left" w:pos="560"/>
              <w:tab w:val="right" w:leader="dot" w:pos="10024"/>
            </w:tabs>
            <w:rPr>
              <w:b w:val="0"/>
              <w:noProof/>
              <w:color w:val="auto"/>
              <w:sz w:val="22"/>
              <w:lang w:eastAsia="fr-FR"/>
            </w:rPr>
          </w:pPr>
          <w:hyperlink w:anchor="_Toc119432944" w:history="1">
            <w:r w:rsidRPr="00156497">
              <w:rPr>
                <w:rStyle w:val="Lienhypertexte"/>
                <w:noProof/>
              </w:rPr>
              <w:t>6.</w:t>
            </w:r>
            <w:r>
              <w:rPr>
                <w:b w:val="0"/>
                <w:noProof/>
                <w:color w:val="auto"/>
                <w:sz w:val="22"/>
                <w:lang w:eastAsia="fr-FR"/>
              </w:rPr>
              <w:tab/>
            </w:r>
            <w:r w:rsidRPr="00156497">
              <w:rPr>
                <w:rStyle w:val="Lienhypertexte"/>
                <w:noProof/>
              </w:rPr>
              <w:t>Conclusion</w:t>
            </w:r>
            <w:r>
              <w:rPr>
                <w:noProof/>
                <w:webHidden/>
              </w:rPr>
              <w:tab/>
            </w:r>
            <w:r>
              <w:rPr>
                <w:noProof/>
                <w:webHidden/>
              </w:rPr>
              <w:fldChar w:fldCharType="begin"/>
            </w:r>
            <w:r>
              <w:rPr>
                <w:noProof/>
                <w:webHidden/>
              </w:rPr>
              <w:instrText xml:space="preserve"> PAGEREF _Toc119432944 \h </w:instrText>
            </w:r>
            <w:r>
              <w:rPr>
                <w:noProof/>
                <w:webHidden/>
              </w:rPr>
            </w:r>
            <w:r>
              <w:rPr>
                <w:noProof/>
                <w:webHidden/>
              </w:rPr>
              <w:fldChar w:fldCharType="separate"/>
            </w:r>
            <w:r w:rsidR="009C22C8">
              <w:rPr>
                <w:noProof/>
                <w:webHidden/>
              </w:rPr>
              <w:t>7</w:t>
            </w:r>
            <w:r>
              <w:rPr>
                <w:noProof/>
                <w:webHidden/>
              </w:rPr>
              <w:fldChar w:fldCharType="end"/>
            </w:r>
          </w:hyperlink>
        </w:p>
        <w:p w14:paraId="39BF2013" w14:textId="2093C36D" w:rsidR="003C2E30" w:rsidRDefault="00BE3B49" w:rsidP="003C2E30">
          <w:pPr>
            <w:pStyle w:val="TM1"/>
            <w:tabs>
              <w:tab w:val="left" w:pos="560"/>
              <w:tab w:val="right" w:leader="dot" w:pos="10024"/>
            </w:tabs>
            <w:rPr>
              <w:bCs/>
            </w:rPr>
          </w:pPr>
          <w:r>
            <w:rPr>
              <w:bCs/>
            </w:rPr>
            <w:fldChar w:fldCharType="end"/>
          </w:r>
        </w:p>
      </w:sdtContent>
    </w:sdt>
    <w:p w14:paraId="16F7E02A" w14:textId="77777777" w:rsidR="003C2E30" w:rsidRDefault="003C2E30">
      <w:pPr>
        <w:spacing w:after="200"/>
        <w:rPr>
          <w:bCs/>
        </w:rPr>
      </w:pPr>
      <w:r>
        <w:rPr>
          <w:bCs/>
        </w:rPr>
        <w:br w:type="page"/>
      </w:r>
    </w:p>
    <w:p w14:paraId="36D5B54E" w14:textId="0E06E656" w:rsidR="00455707" w:rsidRDefault="00455707" w:rsidP="00455707">
      <w:pPr>
        <w:pStyle w:val="Titre1"/>
      </w:pPr>
      <w:bookmarkStart w:id="0" w:name="_Toc119432939"/>
      <w:r>
        <w:lastRenderedPageBreak/>
        <w:t>Contexte</w:t>
      </w:r>
      <w:bookmarkEnd w:id="0"/>
    </w:p>
    <w:p w14:paraId="798CFB31" w14:textId="6F6D538F" w:rsidR="00A64CFE" w:rsidRPr="00B14B3E" w:rsidRDefault="00B14B3E" w:rsidP="00A64CFE">
      <w:pPr>
        <w:pStyle w:val="Contenu"/>
        <w:ind w:firstLine="432"/>
        <w:jc w:val="both"/>
        <w:rPr>
          <w:color w:val="auto"/>
        </w:rPr>
      </w:pPr>
      <w:r>
        <w:rPr>
          <w:color w:val="auto"/>
        </w:rPr>
        <w:t>Travaillant dans l’entreprise</w:t>
      </w:r>
      <w:r w:rsidR="00653458" w:rsidRPr="00B14B3E">
        <w:rPr>
          <w:color w:val="auto"/>
        </w:rPr>
        <w:t xml:space="preserve"> de logiciels ProSoft</w:t>
      </w:r>
      <w:r>
        <w:rPr>
          <w:color w:val="auto"/>
        </w:rPr>
        <w:t>, nous devons</w:t>
      </w:r>
      <w:r w:rsidR="00CD0F95">
        <w:rPr>
          <w:color w:val="auto"/>
        </w:rPr>
        <w:t xml:space="preserve"> nous occuper du</w:t>
      </w:r>
      <w:r w:rsidR="00653458" w:rsidRPr="00B14B3E">
        <w:rPr>
          <w:color w:val="auto"/>
        </w:rPr>
        <w:t xml:space="preserve"> projet “EasySave” qui consiste à développer un logiciel de sauvegarde.</w:t>
      </w:r>
      <w:r w:rsidR="00D71FB7">
        <w:rPr>
          <w:color w:val="auto"/>
        </w:rPr>
        <w:t xml:space="preserve"> Nous devrons assurer le développement, la gestion des versions, ainsi que les documentations.</w:t>
      </w:r>
    </w:p>
    <w:p w14:paraId="40FC9DA0" w14:textId="455ECFFC" w:rsidR="00A64CFE" w:rsidRDefault="00271D50" w:rsidP="00A64CFE">
      <w:pPr>
        <w:pStyle w:val="Titre1"/>
      </w:pPr>
      <w:bookmarkStart w:id="1" w:name="_Toc119432940"/>
      <w:r>
        <w:t>Présentation du groupe de projet</w:t>
      </w:r>
      <w:bookmarkEnd w:id="1"/>
    </w:p>
    <w:p w14:paraId="661622E3" w14:textId="77777777" w:rsidR="00A64CFE" w:rsidRDefault="00A64CFE" w:rsidP="009B38BC">
      <w:pPr>
        <w:pStyle w:val="Contenu"/>
        <w:ind w:firstLine="432"/>
        <w:jc w:val="both"/>
      </w:pPr>
    </w:p>
    <w:p w14:paraId="07ED720C" w14:textId="40A5C1EC" w:rsidR="00271D50" w:rsidRPr="00202925" w:rsidRDefault="00271D50" w:rsidP="00202925">
      <w:pPr>
        <w:pStyle w:val="Contenu"/>
        <w:ind w:firstLine="432"/>
        <w:jc w:val="both"/>
        <w:rPr>
          <w:color w:val="auto"/>
        </w:rPr>
      </w:pPr>
      <w:r w:rsidRPr="00202925">
        <w:rPr>
          <w:color w:val="auto"/>
        </w:rPr>
        <w:t xml:space="preserve">Nous sommes un groupe d’étudiants en </w:t>
      </w:r>
      <w:r w:rsidR="00737D5D" w:rsidRPr="00202925">
        <w:rPr>
          <w:color w:val="auto"/>
        </w:rPr>
        <w:t>troisième</w:t>
      </w:r>
      <w:r w:rsidRPr="00202925">
        <w:rPr>
          <w:color w:val="auto"/>
        </w:rPr>
        <w:t xml:space="preserve"> année </w:t>
      </w:r>
      <w:r w:rsidR="00737D5D" w:rsidRPr="00202925">
        <w:rPr>
          <w:color w:val="auto"/>
        </w:rPr>
        <w:t>d’étude</w:t>
      </w:r>
      <w:r w:rsidR="00F06CFA">
        <w:rPr>
          <w:color w:val="auto"/>
        </w:rPr>
        <w:t>s</w:t>
      </w:r>
      <w:r w:rsidRPr="00202925">
        <w:rPr>
          <w:color w:val="auto"/>
        </w:rPr>
        <w:t xml:space="preserve"> au CESI </w:t>
      </w:r>
      <w:r w:rsidR="000832F8" w:rsidRPr="00202925">
        <w:rPr>
          <w:color w:val="auto"/>
        </w:rPr>
        <w:t>et</w:t>
      </w:r>
      <w:r w:rsidRPr="00202925">
        <w:rPr>
          <w:color w:val="auto"/>
        </w:rPr>
        <w:t xml:space="preserve"> notre but est de réaliser </w:t>
      </w:r>
      <w:r w:rsidR="00640A65" w:rsidRPr="00202925">
        <w:rPr>
          <w:color w:val="auto"/>
        </w:rPr>
        <w:t>le</w:t>
      </w:r>
      <w:r w:rsidR="00E752AB">
        <w:rPr>
          <w:color w:val="auto"/>
        </w:rPr>
        <w:t xml:space="preserve"> projet de programmation système pour l’entreprise ProSoft</w:t>
      </w:r>
      <w:r w:rsidRPr="00202925">
        <w:rPr>
          <w:color w:val="auto"/>
        </w:rPr>
        <w:t>. Notre groupe se compose de</w:t>
      </w:r>
      <w:r w:rsidR="001B7D90" w:rsidRPr="00202925">
        <w:rPr>
          <w:color w:val="auto"/>
        </w:rPr>
        <w:t xml:space="preserve"> </w:t>
      </w:r>
      <w:r w:rsidR="00A26BFD">
        <w:rPr>
          <w:color w:val="auto"/>
        </w:rPr>
        <w:t>MARIOTTE Théophile</w:t>
      </w:r>
      <w:r w:rsidR="001B7D90" w:rsidRPr="00202925">
        <w:rPr>
          <w:color w:val="auto"/>
        </w:rPr>
        <w:t>, chef de projet, ainsi que</w:t>
      </w:r>
      <w:r w:rsidRPr="00202925">
        <w:rPr>
          <w:color w:val="auto"/>
        </w:rPr>
        <w:t xml:space="preserve">, </w:t>
      </w:r>
      <w:r w:rsidR="00F42597" w:rsidRPr="00202925">
        <w:rPr>
          <w:color w:val="auto"/>
        </w:rPr>
        <w:t>SAURAIS</w:t>
      </w:r>
      <w:r w:rsidR="00A26BFD">
        <w:rPr>
          <w:color w:val="auto"/>
        </w:rPr>
        <w:t>-GARUET</w:t>
      </w:r>
      <w:r w:rsidR="00F42597" w:rsidRPr="00202925">
        <w:rPr>
          <w:color w:val="auto"/>
        </w:rPr>
        <w:t xml:space="preserve"> Gaël</w:t>
      </w:r>
      <w:r w:rsidRPr="00202925">
        <w:rPr>
          <w:color w:val="auto"/>
        </w:rPr>
        <w:t xml:space="preserve">, </w:t>
      </w:r>
      <w:r w:rsidR="00A26BFD">
        <w:rPr>
          <w:color w:val="auto"/>
        </w:rPr>
        <w:t>VERLAAN</w:t>
      </w:r>
      <w:r w:rsidR="00086F77" w:rsidRPr="00202925">
        <w:rPr>
          <w:color w:val="auto"/>
        </w:rPr>
        <w:t xml:space="preserve"> </w:t>
      </w:r>
      <w:r w:rsidR="00A26BFD">
        <w:rPr>
          <w:color w:val="auto"/>
        </w:rPr>
        <w:t>Vincent</w:t>
      </w:r>
      <w:r w:rsidR="00086F77" w:rsidRPr="00202925">
        <w:rPr>
          <w:color w:val="auto"/>
        </w:rPr>
        <w:t xml:space="preserve"> </w:t>
      </w:r>
      <w:r w:rsidRPr="00202925">
        <w:rPr>
          <w:color w:val="auto"/>
        </w:rPr>
        <w:t xml:space="preserve">et </w:t>
      </w:r>
      <w:r w:rsidR="00A26BFD">
        <w:rPr>
          <w:color w:val="auto"/>
        </w:rPr>
        <w:t>MARTIN</w:t>
      </w:r>
      <w:r w:rsidR="00086F77" w:rsidRPr="00202925">
        <w:rPr>
          <w:color w:val="auto"/>
        </w:rPr>
        <w:t xml:space="preserve"> </w:t>
      </w:r>
      <w:r w:rsidR="00A26BFD">
        <w:rPr>
          <w:color w:val="auto"/>
        </w:rPr>
        <w:t>Pierre</w:t>
      </w:r>
      <w:r w:rsidRPr="00202925">
        <w:rPr>
          <w:color w:val="auto"/>
        </w:rPr>
        <w:t>.</w:t>
      </w:r>
    </w:p>
    <w:p w14:paraId="29AF86BE" w14:textId="77777777" w:rsidR="00B62876" w:rsidRPr="00202925" w:rsidRDefault="00B62876" w:rsidP="00CB4AEC">
      <w:pPr>
        <w:pStyle w:val="Contenu"/>
        <w:jc w:val="both"/>
        <w:rPr>
          <w:color w:val="auto"/>
        </w:rPr>
      </w:pPr>
    </w:p>
    <w:p w14:paraId="6B489B84" w14:textId="32EF8228" w:rsidR="000832F8" w:rsidRDefault="001876B3" w:rsidP="007B7221">
      <w:pPr>
        <w:pStyle w:val="Titre1"/>
      </w:pPr>
      <w:bookmarkStart w:id="2" w:name="_Toc119432941"/>
      <w:r>
        <w:t>Planification</w:t>
      </w:r>
      <w:bookmarkEnd w:id="2"/>
    </w:p>
    <w:p w14:paraId="23A1CEE9" w14:textId="0D3A399B" w:rsidR="000832F8" w:rsidRPr="00202925" w:rsidRDefault="00AD4E1F" w:rsidP="00A30A23">
      <w:pPr>
        <w:pStyle w:val="Contenu"/>
        <w:ind w:firstLine="432"/>
        <w:jc w:val="both"/>
        <w:rPr>
          <w:color w:val="auto"/>
        </w:rPr>
      </w:pPr>
      <w:r>
        <w:rPr>
          <w:noProof/>
        </w:rPr>
        <w:drawing>
          <wp:anchor distT="0" distB="0" distL="114300" distR="114300" simplePos="0" relativeHeight="251658249" behindDoc="0" locked="0" layoutInCell="1" allowOverlap="1" wp14:anchorId="55393547" wp14:editId="4757A3D2">
            <wp:simplePos x="0" y="0"/>
            <wp:positionH relativeFrom="margin">
              <wp:align>right</wp:align>
            </wp:positionH>
            <wp:positionV relativeFrom="paragraph">
              <wp:posOffset>923925</wp:posOffset>
            </wp:positionV>
            <wp:extent cx="6371590" cy="1844040"/>
            <wp:effectExtent l="0" t="0" r="0"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1590" cy="1844040"/>
                    </a:xfrm>
                    <a:prstGeom prst="rect">
                      <a:avLst/>
                    </a:prstGeom>
                    <a:noFill/>
                    <a:ln>
                      <a:noFill/>
                    </a:ln>
                  </pic:spPr>
                </pic:pic>
              </a:graphicData>
            </a:graphic>
          </wp:anchor>
        </w:drawing>
      </w:r>
      <w:r w:rsidR="00834CA1" w:rsidRPr="00202925">
        <w:rPr>
          <w:color w:val="auto"/>
        </w:rPr>
        <w:t>Pour la planification de ce projet nous avons choisi de faire un</w:t>
      </w:r>
      <w:r w:rsidR="00922722" w:rsidRPr="00202925">
        <w:rPr>
          <w:color w:val="auto"/>
        </w:rPr>
        <w:t xml:space="preserve"> diagramme de GANTT</w:t>
      </w:r>
      <w:r w:rsidR="00834CA1" w:rsidRPr="00202925">
        <w:rPr>
          <w:color w:val="auto"/>
        </w:rPr>
        <w:t xml:space="preserve"> prévisionnel</w:t>
      </w:r>
      <w:r w:rsidR="007337A8" w:rsidRPr="00202925">
        <w:rPr>
          <w:color w:val="auto"/>
        </w:rPr>
        <w:t xml:space="preserve">. </w:t>
      </w:r>
      <w:r w:rsidR="00CA3ED0">
        <w:rPr>
          <w:color w:val="auto"/>
        </w:rPr>
        <w:t xml:space="preserve">Cela nous permettra de vérifier </w:t>
      </w:r>
      <w:r w:rsidR="00C9204F">
        <w:rPr>
          <w:color w:val="auto"/>
        </w:rPr>
        <w:t xml:space="preserve">tout au long du projet, si nous </w:t>
      </w:r>
      <w:r w:rsidR="007363CD">
        <w:rPr>
          <w:color w:val="auto"/>
        </w:rPr>
        <w:t>respectons les délais imposés.</w:t>
      </w:r>
    </w:p>
    <w:p w14:paraId="6D59C2DD" w14:textId="5C6154FB" w:rsidR="006B0112" w:rsidRDefault="006B0112" w:rsidP="006B0112">
      <w:pPr>
        <w:pStyle w:val="Contenu"/>
        <w:keepNext/>
      </w:pPr>
    </w:p>
    <w:p w14:paraId="1F57CDC5" w14:textId="40F12F24" w:rsidR="00886F02" w:rsidRPr="0085629C" w:rsidRDefault="006B0112" w:rsidP="0085629C">
      <w:pPr>
        <w:pStyle w:val="Lgende"/>
        <w:jc w:val="center"/>
        <w:rPr>
          <w:sz w:val="28"/>
          <w:szCs w:val="28"/>
          <w:u w:val="single"/>
        </w:rPr>
      </w:pPr>
      <w:r w:rsidRPr="00AE1218">
        <w:rPr>
          <w:sz w:val="28"/>
          <w:szCs w:val="28"/>
          <w:u w:val="single"/>
        </w:rPr>
        <w:t xml:space="preserve">Figure </w:t>
      </w:r>
      <w:r w:rsidRPr="00AE1218">
        <w:rPr>
          <w:sz w:val="28"/>
          <w:szCs w:val="28"/>
          <w:u w:val="single"/>
        </w:rPr>
        <w:fldChar w:fldCharType="begin"/>
      </w:r>
      <w:r>
        <w:instrText>SEQ Figure \* ARABIC</w:instrText>
      </w:r>
      <w:r w:rsidRPr="00AE1218">
        <w:rPr>
          <w:sz w:val="28"/>
          <w:szCs w:val="28"/>
          <w:u w:val="single"/>
        </w:rPr>
        <w:fldChar w:fldCharType="separate"/>
      </w:r>
      <w:r w:rsidR="009C22C8">
        <w:rPr>
          <w:noProof/>
        </w:rPr>
        <w:t>1</w:t>
      </w:r>
      <w:r w:rsidRPr="00AE1218">
        <w:rPr>
          <w:sz w:val="28"/>
          <w:szCs w:val="28"/>
          <w:u w:val="single"/>
        </w:rPr>
        <w:fldChar w:fldCharType="end"/>
      </w:r>
      <w:r w:rsidRPr="00AE1218">
        <w:rPr>
          <w:sz w:val="28"/>
          <w:szCs w:val="28"/>
          <w:u w:val="single"/>
        </w:rPr>
        <w:t>: Diagramme prévisionnel de Gantt</w:t>
      </w:r>
    </w:p>
    <w:p w14:paraId="07D3640B" w14:textId="1CFED232" w:rsidR="003255EC" w:rsidRDefault="003255EC" w:rsidP="00886F02">
      <w:pPr>
        <w:pStyle w:val="Textedemiseenvidence"/>
      </w:pPr>
    </w:p>
    <w:p w14:paraId="358D230C" w14:textId="77777777" w:rsidR="0085629C" w:rsidRDefault="0085629C" w:rsidP="00886F02">
      <w:pPr>
        <w:pStyle w:val="Textedemiseenvidence"/>
      </w:pPr>
    </w:p>
    <w:p w14:paraId="07170F23" w14:textId="799E416F" w:rsidR="00886F02" w:rsidRDefault="00886F02" w:rsidP="00886F02">
      <w:pPr>
        <w:pStyle w:val="Titre1"/>
      </w:pPr>
      <w:bookmarkStart w:id="3" w:name="_Toc119432942"/>
      <w:r>
        <w:lastRenderedPageBreak/>
        <w:t>Définition du besoin</w:t>
      </w:r>
      <w:bookmarkEnd w:id="3"/>
      <w:r>
        <w:t> </w:t>
      </w:r>
    </w:p>
    <w:p w14:paraId="2DAE5999" w14:textId="15B60A6D" w:rsidR="00200242" w:rsidRPr="00DC173B" w:rsidRDefault="00315CDA" w:rsidP="00A30A23">
      <w:pPr>
        <w:ind w:firstLine="432"/>
        <w:jc w:val="both"/>
        <w:rPr>
          <w:b w:val="0"/>
          <w:color w:val="0F0D29" w:themeColor="text1"/>
        </w:rPr>
      </w:pPr>
      <w:r w:rsidRPr="00DC173B">
        <w:rPr>
          <w:b w:val="0"/>
          <w:color w:val="0F0D29" w:themeColor="text1"/>
        </w:rPr>
        <w:t xml:space="preserve">Afin de </w:t>
      </w:r>
      <w:r w:rsidR="006A4BCD" w:rsidRPr="00DC173B">
        <w:rPr>
          <w:b w:val="0"/>
          <w:color w:val="0F0D29" w:themeColor="text1"/>
        </w:rPr>
        <w:t>faciliter la compréhension de notre travail et</w:t>
      </w:r>
      <w:r w:rsidR="00632300" w:rsidRPr="00DC173B">
        <w:rPr>
          <w:b w:val="0"/>
          <w:color w:val="0F0D29" w:themeColor="text1"/>
        </w:rPr>
        <w:t xml:space="preserve"> des attentes de ce projet</w:t>
      </w:r>
      <w:r w:rsidR="006A4BCD" w:rsidRPr="00DC173B">
        <w:rPr>
          <w:b w:val="0"/>
          <w:color w:val="0F0D29" w:themeColor="text1"/>
        </w:rPr>
        <w:t xml:space="preserve">, nous avons mis en place un document qui répond à des questions </w:t>
      </w:r>
      <w:r w:rsidR="00F539BE" w:rsidRPr="00DC173B">
        <w:rPr>
          <w:b w:val="0"/>
          <w:color w:val="0F0D29" w:themeColor="text1"/>
        </w:rPr>
        <w:t xml:space="preserve">afin de présenter le problème sous tous les angles. </w:t>
      </w:r>
    </w:p>
    <w:p w14:paraId="0CDB4ABF" w14:textId="77777777" w:rsidR="00F539BE" w:rsidRPr="00DC173B" w:rsidRDefault="00F539BE" w:rsidP="00A30A23">
      <w:pPr>
        <w:ind w:firstLine="432"/>
        <w:jc w:val="both"/>
        <w:rPr>
          <w:b w:val="0"/>
          <w:color w:val="0F0D29" w:themeColor="text1"/>
        </w:rPr>
      </w:pPr>
    </w:p>
    <w:p w14:paraId="6D695D64" w14:textId="22A73C20" w:rsidR="00F539BE" w:rsidRPr="00DC173B" w:rsidRDefault="00F539BE" w:rsidP="00A30A23">
      <w:pPr>
        <w:jc w:val="both"/>
        <w:rPr>
          <w:b w:val="0"/>
          <w:color w:val="0F0D29" w:themeColor="text1"/>
        </w:rPr>
      </w:pPr>
      <w:r w:rsidRPr="00DC173B">
        <w:rPr>
          <w:b w:val="0"/>
          <w:color w:val="0F0D29" w:themeColor="text1"/>
        </w:rPr>
        <w:t xml:space="preserve">Ainsi, nous avons donc commencé par poser le sujet et par détailler quels en étaient les enjeux : </w:t>
      </w:r>
    </w:p>
    <w:p w14:paraId="74E0658D" w14:textId="6505DE2F" w:rsidR="00F539BE" w:rsidRPr="00DC173B" w:rsidRDefault="00F539BE" w:rsidP="00A30A23">
      <w:pPr>
        <w:jc w:val="both"/>
        <w:rPr>
          <w:b w:val="0"/>
          <w:color w:val="0F0D29" w:themeColor="text1"/>
        </w:rPr>
      </w:pPr>
      <w:r w:rsidRPr="00DC173B">
        <w:rPr>
          <w:b w:val="0"/>
          <w:color w:val="0F0D29" w:themeColor="text1"/>
        </w:rPr>
        <w:tab/>
      </w:r>
      <w:r w:rsidR="00BA1B77" w:rsidRPr="00DC173B">
        <w:rPr>
          <w:b w:val="0"/>
          <w:color w:val="0F0D29" w:themeColor="text1"/>
        </w:rPr>
        <w:t>Nous devons</w:t>
      </w:r>
      <w:r w:rsidR="00574730" w:rsidRPr="00DC173B">
        <w:rPr>
          <w:b w:val="0"/>
          <w:color w:val="0F0D29" w:themeColor="text1"/>
        </w:rPr>
        <w:t xml:space="preserve"> assurer le développement, la gestion des versions</w:t>
      </w:r>
      <w:r w:rsidR="00C11C91" w:rsidRPr="00DC173B">
        <w:rPr>
          <w:b w:val="0"/>
          <w:color w:val="0F0D29" w:themeColor="text1"/>
        </w:rPr>
        <w:t>, ainsi que la documentation</w:t>
      </w:r>
      <w:r w:rsidR="00CD2795" w:rsidRPr="00DC173B">
        <w:rPr>
          <w:b w:val="0"/>
          <w:color w:val="0F0D29" w:themeColor="text1"/>
        </w:rPr>
        <w:t xml:space="preserve"> d’un nouveau logiciel de sauvegarde en temps réel. Ce logiciel est visé à être déployé chez les clients via la suite de logiciels ProSoft. </w:t>
      </w:r>
    </w:p>
    <w:p w14:paraId="30E7E078" w14:textId="77777777" w:rsidR="00CD2795" w:rsidRPr="00DC173B" w:rsidRDefault="00CD2795" w:rsidP="00A30A23">
      <w:pPr>
        <w:jc w:val="both"/>
        <w:rPr>
          <w:b w:val="0"/>
          <w:color w:val="0F0D29" w:themeColor="text1"/>
        </w:rPr>
      </w:pPr>
    </w:p>
    <w:p w14:paraId="2A134306" w14:textId="415F3D42" w:rsidR="00502BC7" w:rsidRPr="00DC173B" w:rsidRDefault="007E51B4" w:rsidP="00A30A23">
      <w:pPr>
        <w:jc w:val="both"/>
        <w:rPr>
          <w:b w:val="0"/>
          <w:color w:val="0F0D29" w:themeColor="text1"/>
        </w:rPr>
      </w:pPr>
      <w:r w:rsidRPr="00DC173B">
        <w:rPr>
          <w:b w:val="0"/>
          <w:color w:val="0F0D29" w:themeColor="text1"/>
        </w:rPr>
        <w:t xml:space="preserve">Nous avons déterminé ensuite </w:t>
      </w:r>
      <w:r w:rsidRPr="00DC173B">
        <w:rPr>
          <w:b w:val="0"/>
          <w:bCs/>
          <w:color w:val="0F0D29" w:themeColor="text1"/>
        </w:rPr>
        <w:t>quel</w:t>
      </w:r>
      <w:r w:rsidR="00DA6868">
        <w:rPr>
          <w:b w:val="0"/>
          <w:bCs/>
          <w:color w:val="0F0D29" w:themeColor="text1"/>
        </w:rPr>
        <w:t>le</w:t>
      </w:r>
      <w:r w:rsidRPr="00DC173B">
        <w:rPr>
          <w:b w:val="0"/>
          <w:bCs/>
          <w:color w:val="0F0D29" w:themeColor="text1"/>
        </w:rPr>
        <w:t>s</w:t>
      </w:r>
      <w:r w:rsidRPr="00DC173B">
        <w:rPr>
          <w:b w:val="0"/>
          <w:color w:val="0F0D29" w:themeColor="text1"/>
        </w:rPr>
        <w:t xml:space="preserve"> allaient être les étapes de réalisation de ce projet : </w:t>
      </w:r>
    </w:p>
    <w:p w14:paraId="5FE3F6D6" w14:textId="1AAAF2C1" w:rsidR="007E51B4" w:rsidRPr="00DC173B" w:rsidRDefault="007E51B4" w:rsidP="00A30A23">
      <w:pPr>
        <w:jc w:val="both"/>
        <w:rPr>
          <w:b w:val="0"/>
          <w:color w:val="0F0D29" w:themeColor="text1"/>
        </w:rPr>
      </w:pPr>
      <w:r w:rsidRPr="00DC173B">
        <w:rPr>
          <w:b w:val="0"/>
          <w:color w:val="0F0D29" w:themeColor="text1"/>
        </w:rPr>
        <w:tab/>
        <w:t xml:space="preserve">Ce projet </w:t>
      </w:r>
      <w:r w:rsidR="00D9120E" w:rsidRPr="00DC173B">
        <w:rPr>
          <w:b w:val="0"/>
          <w:color w:val="0F0D29" w:themeColor="text1"/>
        </w:rPr>
        <w:t xml:space="preserve">va se dérouler en plusieurs parties. </w:t>
      </w:r>
      <w:r w:rsidR="00414E1E" w:rsidRPr="00DC173B">
        <w:rPr>
          <w:b w:val="0"/>
          <w:color w:val="0F0D29" w:themeColor="text1"/>
        </w:rPr>
        <w:t xml:space="preserve">Tout d’abord, nous allons mettre en place un environnement de travail commun respectant les contraintes imposées par ProSoft. Par la suite, nous allons analyser les besoins et les fonctions auxquels va devoir répondre notre logiciel, et nous définirons ensuite l’architecture et les normes que devra respecter </w:t>
      </w:r>
      <w:r w:rsidR="00DA6868">
        <w:rPr>
          <w:b w:val="0"/>
          <w:bCs/>
          <w:color w:val="0F0D29" w:themeColor="text1"/>
        </w:rPr>
        <w:t>ce dernier</w:t>
      </w:r>
      <w:r w:rsidR="00414E1E" w:rsidRPr="00DC173B">
        <w:rPr>
          <w:b w:val="0"/>
          <w:bCs/>
          <w:color w:val="0F0D29" w:themeColor="text1"/>
        </w:rPr>
        <w:t>.</w:t>
      </w:r>
      <w:r w:rsidR="00414E1E" w:rsidRPr="00DC173B">
        <w:rPr>
          <w:b w:val="0"/>
          <w:color w:val="0F0D29" w:themeColor="text1"/>
        </w:rPr>
        <w:t xml:space="preserve"> Enfin nous développerons ce logiciel et nous conclurons cette période par une présentation du nouveau programme</w:t>
      </w:r>
      <w:r w:rsidR="006E2DD4">
        <w:rPr>
          <w:b w:val="0"/>
          <w:bCs/>
          <w:color w:val="0F0D29" w:themeColor="text1"/>
        </w:rPr>
        <w:t>,</w:t>
      </w:r>
      <w:r w:rsidR="00414E1E" w:rsidRPr="00DC173B">
        <w:rPr>
          <w:b w:val="0"/>
          <w:color w:val="0F0D29" w:themeColor="text1"/>
        </w:rPr>
        <w:t xml:space="preserve"> qui sera intégré à la suite de logiciels ProSoft</w:t>
      </w:r>
      <w:r w:rsidR="006E2DD4">
        <w:rPr>
          <w:b w:val="0"/>
          <w:bCs/>
          <w:color w:val="0F0D29" w:themeColor="text1"/>
        </w:rPr>
        <w:t xml:space="preserve">, </w:t>
      </w:r>
      <w:r w:rsidR="00414E1E" w:rsidRPr="00DC173B">
        <w:rPr>
          <w:b w:val="0"/>
          <w:bCs/>
          <w:color w:val="0F0D29" w:themeColor="text1"/>
        </w:rPr>
        <w:t>aux dirigeants de l’entreprise.</w:t>
      </w:r>
      <w:r w:rsidR="00414E1E" w:rsidRPr="00DC173B">
        <w:rPr>
          <w:b w:val="0"/>
          <w:color w:val="0F0D29" w:themeColor="text1"/>
        </w:rPr>
        <w:t xml:space="preserve"> Il y aura une première version du logiciel sans interface graphique afin de s’assurer de son bon fonctionnement, puis après validation, nous réaliserons une version 2.0 avec une interface graphique en utilisant WPF.</w:t>
      </w:r>
    </w:p>
    <w:p w14:paraId="0629B7E0" w14:textId="77777777" w:rsidR="00414E1E" w:rsidRPr="00DC173B" w:rsidRDefault="00414E1E" w:rsidP="00A30A23">
      <w:pPr>
        <w:jc w:val="both"/>
        <w:rPr>
          <w:b w:val="0"/>
          <w:color w:val="0F0D29" w:themeColor="text1"/>
        </w:rPr>
      </w:pPr>
    </w:p>
    <w:p w14:paraId="063D50DF" w14:textId="69BE5CD1" w:rsidR="00414E1E" w:rsidRPr="00DC173B" w:rsidRDefault="00A82A48" w:rsidP="00A30A23">
      <w:pPr>
        <w:jc w:val="both"/>
        <w:rPr>
          <w:b w:val="0"/>
          <w:color w:val="0F0D29" w:themeColor="text1"/>
        </w:rPr>
      </w:pPr>
      <w:r w:rsidRPr="00DC173B">
        <w:rPr>
          <w:b w:val="0"/>
          <w:color w:val="0F0D29" w:themeColor="text1"/>
        </w:rPr>
        <w:t xml:space="preserve">Ensuite, nous avons déterminé quelles étaient les contraintes de temps et de localisation : </w:t>
      </w:r>
    </w:p>
    <w:p w14:paraId="3ECE96CC" w14:textId="3D478582" w:rsidR="00A82A48" w:rsidRPr="00DC173B" w:rsidRDefault="00A82A48" w:rsidP="00A30A23">
      <w:pPr>
        <w:jc w:val="both"/>
        <w:rPr>
          <w:b w:val="0"/>
          <w:color w:val="0F0D29" w:themeColor="text1"/>
        </w:rPr>
      </w:pPr>
      <w:r w:rsidRPr="00DC173B">
        <w:rPr>
          <w:b w:val="0"/>
          <w:color w:val="0F0D29" w:themeColor="text1"/>
        </w:rPr>
        <w:tab/>
      </w:r>
      <w:r w:rsidR="00D86686" w:rsidRPr="00DC173B">
        <w:rPr>
          <w:b w:val="0"/>
          <w:color w:val="0F0D29" w:themeColor="text1"/>
        </w:rPr>
        <w:t>L’entreprise ProSoft se situe à Bordeaux, et nous avons une période d’un mois afin de réaliser ce projet, c’est-à-dire entre le 14 novembre et le 14 décembre.</w:t>
      </w:r>
    </w:p>
    <w:p w14:paraId="66EFF56A" w14:textId="77777777" w:rsidR="00D86686" w:rsidRPr="00DC173B" w:rsidRDefault="00D86686" w:rsidP="00A30A23">
      <w:pPr>
        <w:jc w:val="both"/>
        <w:rPr>
          <w:b w:val="0"/>
          <w:color w:val="0F0D29" w:themeColor="text1"/>
        </w:rPr>
      </w:pPr>
    </w:p>
    <w:p w14:paraId="031E92EE" w14:textId="1F45A048" w:rsidR="00D86686" w:rsidRPr="00DC173B" w:rsidRDefault="004867ED" w:rsidP="00A30A23">
      <w:pPr>
        <w:jc w:val="both"/>
        <w:rPr>
          <w:b w:val="0"/>
          <w:color w:val="0F0D29" w:themeColor="text1"/>
        </w:rPr>
      </w:pPr>
      <w:r w:rsidRPr="00DC173B">
        <w:rPr>
          <w:b w:val="0"/>
          <w:color w:val="0F0D29" w:themeColor="text1"/>
        </w:rPr>
        <w:t xml:space="preserve">Enfin, nous avons </w:t>
      </w:r>
      <w:r w:rsidR="00E044A5" w:rsidRPr="00DC173B">
        <w:rPr>
          <w:b w:val="0"/>
          <w:color w:val="0F0D29" w:themeColor="text1"/>
        </w:rPr>
        <w:t xml:space="preserve">la raison d’être de ce projet : </w:t>
      </w:r>
    </w:p>
    <w:p w14:paraId="740B5BFE" w14:textId="6070D430" w:rsidR="005710F5" w:rsidRPr="00DC173B" w:rsidRDefault="00E044A5" w:rsidP="00A30A23">
      <w:pPr>
        <w:jc w:val="both"/>
        <w:rPr>
          <w:b w:val="0"/>
          <w:bCs/>
          <w:color w:val="0F0D29" w:themeColor="text1"/>
        </w:rPr>
      </w:pPr>
      <w:r w:rsidRPr="00DC173B">
        <w:rPr>
          <w:b w:val="0"/>
          <w:bCs/>
          <w:color w:val="0F0D29" w:themeColor="text1"/>
        </w:rPr>
        <w:tab/>
        <w:t xml:space="preserve">Afin de compléter la suite de logiciels ProSoft, la direction nous </w:t>
      </w:r>
      <w:r w:rsidR="005710F5" w:rsidRPr="00DC173B">
        <w:rPr>
          <w:b w:val="0"/>
          <w:bCs/>
          <w:color w:val="0F0D29" w:themeColor="text1"/>
        </w:rPr>
        <w:t>a</w:t>
      </w:r>
      <w:r w:rsidRPr="00DC173B">
        <w:rPr>
          <w:b w:val="0"/>
          <w:bCs/>
          <w:color w:val="0F0D29" w:themeColor="text1"/>
        </w:rPr>
        <w:t xml:space="preserve"> demandé de créer un logiciel de sauvegarde que nous</w:t>
      </w:r>
      <w:r w:rsidR="00755A08" w:rsidRPr="00DC173B">
        <w:rPr>
          <w:b w:val="0"/>
          <w:bCs/>
          <w:color w:val="0F0D29" w:themeColor="text1"/>
        </w:rPr>
        <w:t xml:space="preserve"> déploieront chez nos clients</w:t>
      </w:r>
      <w:r w:rsidR="005710F5">
        <w:rPr>
          <w:b w:val="0"/>
          <w:bCs/>
          <w:color w:val="0F0D29" w:themeColor="text1"/>
        </w:rPr>
        <w:t>.</w:t>
      </w:r>
    </w:p>
    <w:p w14:paraId="0644B0D9" w14:textId="77777777" w:rsidR="00E714AE" w:rsidRDefault="00E714AE" w:rsidP="00F539BE">
      <w:pPr>
        <w:rPr>
          <w:b w:val="0"/>
          <w:bCs/>
        </w:rPr>
      </w:pPr>
    </w:p>
    <w:p w14:paraId="213E8130" w14:textId="77777777" w:rsidR="00E714AE" w:rsidRDefault="00E714AE" w:rsidP="00F539BE">
      <w:pPr>
        <w:rPr>
          <w:b w:val="0"/>
          <w:bCs/>
        </w:rPr>
      </w:pPr>
    </w:p>
    <w:p w14:paraId="2BDC456E" w14:textId="77777777" w:rsidR="00E714AE" w:rsidRDefault="00E714AE" w:rsidP="00E714AE">
      <w:pPr>
        <w:pStyle w:val="Titre1"/>
      </w:pPr>
      <w:bookmarkStart w:id="4" w:name="_Toc119432943"/>
      <w:r>
        <w:lastRenderedPageBreak/>
        <w:t>Réalisation du livrable</w:t>
      </w:r>
      <w:bookmarkEnd w:id="4"/>
      <w:r>
        <w:t xml:space="preserve"> </w:t>
      </w:r>
    </w:p>
    <w:p w14:paraId="766E05EE" w14:textId="59E6BFAA" w:rsidR="00591FC2" w:rsidRPr="00DC173B" w:rsidRDefault="00591FC2" w:rsidP="00A30A23">
      <w:pPr>
        <w:ind w:firstLine="432"/>
        <w:jc w:val="both"/>
        <w:rPr>
          <w:b w:val="0"/>
          <w:color w:val="0F0D29" w:themeColor="text1"/>
        </w:rPr>
      </w:pPr>
      <w:r w:rsidRPr="00DC173B">
        <w:rPr>
          <w:b w:val="0"/>
          <w:color w:val="0F0D29" w:themeColor="text1"/>
        </w:rPr>
        <w:t xml:space="preserve">Afin que notre projet se déroule sans encombre, nous avons décidé de mettre en place des techniques de gestion de projet précises : </w:t>
      </w:r>
    </w:p>
    <w:p w14:paraId="75E67691" w14:textId="77777777" w:rsidR="00591FC2" w:rsidRPr="00DC173B" w:rsidRDefault="00591FC2" w:rsidP="00A30A23">
      <w:pPr>
        <w:jc w:val="both"/>
        <w:rPr>
          <w:b w:val="0"/>
          <w:color w:val="0F0D29" w:themeColor="text1"/>
        </w:rPr>
      </w:pPr>
    </w:p>
    <w:p w14:paraId="255F9A3B" w14:textId="77777777" w:rsidR="00591FC2" w:rsidRPr="00DC173B" w:rsidRDefault="00591FC2" w:rsidP="00A30A23">
      <w:pPr>
        <w:ind w:firstLine="432"/>
        <w:jc w:val="both"/>
        <w:rPr>
          <w:b w:val="0"/>
          <w:color w:val="0F0D29" w:themeColor="text1"/>
        </w:rPr>
      </w:pPr>
      <w:r w:rsidRPr="00DC173B">
        <w:rPr>
          <w:b w:val="0"/>
          <w:color w:val="0F0D29" w:themeColor="text1"/>
        </w:rPr>
        <w:t xml:space="preserve">Tout d’abord, nous avons créé un diagramme de GANTT, qui nous permettra de nous organiser, afin de ne pas oublier de phases du projet, d’être plus efficaces, et de ne rien oublier. </w:t>
      </w:r>
    </w:p>
    <w:p w14:paraId="5FAC7F28" w14:textId="77777777" w:rsidR="00591FC2" w:rsidRPr="00DC173B" w:rsidRDefault="00591FC2" w:rsidP="00A30A23">
      <w:pPr>
        <w:jc w:val="both"/>
        <w:rPr>
          <w:b w:val="0"/>
          <w:color w:val="0F0D29" w:themeColor="text1"/>
        </w:rPr>
      </w:pPr>
    </w:p>
    <w:p w14:paraId="7797046F" w14:textId="6CE9397D" w:rsidR="00591FC2" w:rsidRPr="00DC173B" w:rsidRDefault="00591FC2" w:rsidP="00A30A23">
      <w:pPr>
        <w:ind w:firstLine="432"/>
        <w:jc w:val="both"/>
        <w:rPr>
          <w:b w:val="0"/>
          <w:color w:val="0F0D29" w:themeColor="text1"/>
        </w:rPr>
      </w:pPr>
      <w:r w:rsidRPr="00DC173B">
        <w:rPr>
          <w:b w:val="0"/>
          <w:color w:val="0F0D29" w:themeColor="text1"/>
        </w:rPr>
        <w:t>Pour la méthodologie de travail, nous nous sommes basés sur la méthodologie hybride. En effet, cette méthode combine des éléments du modèle en cascade et de la méthode agile. Cette méthode allie équipes agiles et projets par étapes, ce qui permet une efficacité et une facilité d’organisation bien meilleures. L’entreprise pourra ainsi planifier à long terme les objectifs stratégies, tandis que la partie développement sera réalisée en appliquant la méthode agile.</w:t>
      </w:r>
    </w:p>
    <w:p w14:paraId="77920D88" w14:textId="77777777" w:rsidR="00591FC2" w:rsidRPr="00DC173B" w:rsidRDefault="00591FC2" w:rsidP="00A30A23">
      <w:pPr>
        <w:jc w:val="both"/>
        <w:rPr>
          <w:b w:val="0"/>
          <w:color w:val="0F0D29" w:themeColor="text1"/>
        </w:rPr>
      </w:pPr>
    </w:p>
    <w:p w14:paraId="45F1AB69" w14:textId="07F05164" w:rsidR="00E044A5" w:rsidRPr="00DC173B" w:rsidRDefault="00591FC2" w:rsidP="00A30A23">
      <w:pPr>
        <w:ind w:firstLine="432"/>
        <w:jc w:val="both"/>
        <w:rPr>
          <w:b w:val="0"/>
          <w:color w:val="0F0D29" w:themeColor="text1"/>
        </w:rPr>
      </w:pPr>
      <w:r w:rsidRPr="00DC173B">
        <w:rPr>
          <w:b w:val="0"/>
          <w:color w:val="0F0D29" w:themeColor="text1"/>
        </w:rPr>
        <w:t xml:space="preserve">Nous avons aussi utilisé Jira, qui est un outil de gestion de projet qui nous permettra de nous organiser et de voir l’avancée du projet en temps réel. Cet outil nous aidera à nous organiser dans notre travail et d’être plus efficaces. Cela permet de réaliser un diagramme de GANTT en direct, à l’aide des tâches qui ont 3 stades. En effet, la tâche une fois créée est marquée comme </w:t>
      </w:r>
      <w:r w:rsidR="00BB5911">
        <w:rPr>
          <w:b w:val="0"/>
          <w:bCs/>
          <w:color w:val="0F0D29" w:themeColor="text1"/>
        </w:rPr>
        <w:t>« </w:t>
      </w:r>
      <w:r w:rsidRPr="00DC173B">
        <w:rPr>
          <w:b w:val="0"/>
          <w:color w:val="0F0D29" w:themeColor="text1"/>
        </w:rPr>
        <w:t>à faire</w:t>
      </w:r>
      <w:r w:rsidR="00BB5911">
        <w:rPr>
          <w:b w:val="0"/>
          <w:bCs/>
          <w:color w:val="0F0D29" w:themeColor="text1"/>
        </w:rPr>
        <w:t> »</w:t>
      </w:r>
      <w:r w:rsidRPr="00DC173B">
        <w:rPr>
          <w:b w:val="0"/>
          <w:bCs/>
          <w:color w:val="0F0D29" w:themeColor="text1"/>
        </w:rPr>
        <w:t>,</w:t>
      </w:r>
      <w:r w:rsidRPr="00DC173B">
        <w:rPr>
          <w:b w:val="0"/>
          <w:color w:val="0F0D29" w:themeColor="text1"/>
        </w:rPr>
        <w:t xml:space="preserve"> ensuite une fois qu’elle est commencée elle devient « en cours », puis une fois terminée, elle est marquée comme </w:t>
      </w:r>
      <w:r w:rsidR="00BB5911">
        <w:rPr>
          <w:b w:val="0"/>
          <w:bCs/>
          <w:color w:val="0F0D29" w:themeColor="text1"/>
        </w:rPr>
        <w:t>« </w:t>
      </w:r>
      <w:r w:rsidRPr="00DC173B">
        <w:rPr>
          <w:b w:val="0"/>
          <w:color w:val="0F0D29" w:themeColor="text1"/>
        </w:rPr>
        <w:t>finie</w:t>
      </w:r>
      <w:r w:rsidR="00BB5911">
        <w:rPr>
          <w:b w:val="0"/>
          <w:bCs/>
          <w:color w:val="0F0D29" w:themeColor="text1"/>
        </w:rPr>
        <w:t> »</w:t>
      </w:r>
      <w:r w:rsidRPr="00DC173B">
        <w:rPr>
          <w:b w:val="0"/>
          <w:color w:val="0F0D29" w:themeColor="text1"/>
        </w:rPr>
        <w:t xml:space="preserve"> et le diagramme de GANTT s’actualise. Ces tâches sont assignées à des personnes, ce qui permet d’un simple coup d’œil de voir si tous les membres du projet effectuent bien leur travail, et les acteurs du projet peuvent voir rapidement quelles sont les tâches qu’ils ont à effectuer.</w:t>
      </w:r>
    </w:p>
    <w:p w14:paraId="384F1D95" w14:textId="4B5AD20B" w:rsidR="00AE1218" w:rsidRDefault="00AE1218" w:rsidP="00AE1218">
      <w:pPr>
        <w:keepNext/>
        <w:jc w:val="center"/>
      </w:pPr>
      <w:r w:rsidRPr="00AE1218">
        <w:rPr>
          <w:b w:val="0"/>
          <w:bCs/>
          <w:noProof/>
        </w:rPr>
        <w:drawing>
          <wp:inline distT="0" distB="0" distL="0" distR="0" wp14:anchorId="7987F61D" wp14:editId="351A522A">
            <wp:extent cx="4730956" cy="2253232"/>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4"/>
                    <a:stretch>
                      <a:fillRect/>
                    </a:stretch>
                  </pic:blipFill>
                  <pic:spPr>
                    <a:xfrm>
                      <a:off x="0" y="0"/>
                      <a:ext cx="4743097" cy="2259015"/>
                    </a:xfrm>
                    <a:prstGeom prst="rect">
                      <a:avLst/>
                    </a:prstGeom>
                  </pic:spPr>
                </pic:pic>
              </a:graphicData>
            </a:graphic>
          </wp:inline>
        </w:drawing>
      </w:r>
    </w:p>
    <w:p w14:paraId="0C02113D" w14:textId="2A6C6392" w:rsidR="701D1EB2" w:rsidRDefault="00AE1218" w:rsidP="00396649">
      <w:pPr>
        <w:pStyle w:val="Lgende"/>
        <w:jc w:val="center"/>
        <w:rPr>
          <w:sz w:val="28"/>
          <w:szCs w:val="28"/>
          <w:u w:val="single"/>
        </w:rPr>
      </w:pPr>
      <w:r w:rsidRPr="00AE1218">
        <w:rPr>
          <w:sz w:val="28"/>
          <w:szCs w:val="28"/>
          <w:u w:val="single"/>
        </w:rPr>
        <w:t xml:space="preserve">Figure </w:t>
      </w:r>
      <w:r w:rsidRPr="00AE1218">
        <w:rPr>
          <w:sz w:val="28"/>
          <w:szCs w:val="28"/>
          <w:u w:val="single"/>
        </w:rPr>
        <w:fldChar w:fldCharType="begin"/>
      </w:r>
      <w:r w:rsidRPr="00AE1218">
        <w:rPr>
          <w:sz w:val="28"/>
          <w:szCs w:val="28"/>
          <w:u w:val="single"/>
        </w:rPr>
        <w:instrText xml:space="preserve"> SEQ Figure \* ARABIC </w:instrText>
      </w:r>
      <w:r w:rsidRPr="00AE1218">
        <w:rPr>
          <w:sz w:val="28"/>
          <w:szCs w:val="28"/>
          <w:u w:val="single"/>
        </w:rPr>
        <w:fldChar w:fldCharType="separate"/>
      </w:r>
      <w:r w:rsidR="009C22C8">
        <w:rPr>
          <w:noProof/>
          <w:sz w:val="28"/>
          <w:szCs w:val="28"/>
          <w:u w:val="single"/>
        </w:rPr>
        <w:t>2</w:t>
      </w:r>
      <w:r w:rsidRPr="00AE1218">
        <w:rPr>
          <w:sz w:val="28"/>
          <w:szCs w:val="28"/>
          <w:u w:val="single"/>
        </w:rPr>
        <w:fldChar w:fldCharType="end"/>
      </w:r>
      <w:r w:rsidRPr="00AE1218">
        <w:rPr>
          <w:sz w:val="28"/>
          <w:szCs w:val="28"/>
          <w:u w:val="single"/>
        </w:rPr>
        <w:t xml:space="preserve"> - Extrait du Gantt avec les tâches </w:t>
      </w:r>
      <w:r>
        <w:rPr>
          <w:sz w:val="28"/>
          <w:szCs w:val="28"/>
          <w:u w:val="single"/>
        </w:rPr>
        <w:t>sur Jira</w:t>
      </w:r>
    </w:p>
    <w:p w14:paraId="598A124F" w14:textId="4A8C441C" w:rsidR="002D18C7" w:rsidRPr="00DC173B" w:rsidRDefault="002D18C7" w:rsidP="00A30A23">
      <w:pPr>
        <w:pStyle w:val="Contenu"/>
        <w:ind w:firstLine="720"/>
        <w:jc w:val="both"/>
        <w:rPr>
          <w:color w:val="0F0D29" w:themeColor="text1"/>
        </w:rPr>
      </w:pPr>
      <w:r w:rsidRPr="00DC173B">
        <w:rPr>
          <w:color w:val="0F0D29" w:themeColor="text1"/>
        </w:rPr>
        <w:lastRenderedPageBreak/>
        <w:t xml:space="preserve">Pour le projet, nous avons décidé d'utiliser l'environnement de travail Visual Studio Entreprise 2022. Le premier avantage est que dans cette version le .NET core 6 est </w:t>
      </w:r>
      <w:r w:rsidR="007026C5">
        <w:rPr>
          <w:color w:val="0F0D29" w:themeColor="text1"/>
        </w:rPr>
        <w:t xml:space="preserve">nativement </w:t>
      </w:r>
      <w:r w:rsidRPr="00DC173B">
        <w:rPr>
          <w:color w:val="0F0D29" w:themeColor="text1"/>
        </w:rPr>
        <w:t xml:space="preserve">installé dans l'IDE. </w:t>
      </w:r>
    </w:p>
    <w:p w14:paraId="20ED561D" w14:textId="77777777" w:rsidR="002D18C7" w:rsidRPr="00DC173B" w:rsidRDefault="002D18C7" w:rsidP="00A30A23">
      <w:pPr>
        <w:pStyle w:val="Contenu"/>
        <w:jc w:val="both"/>
        <w:rPr>
          <w:color w:val="0F0D29" w:themeColor="text1"/>
        </w:rPr>
      </w:pPr>
      <w:r w:rsidRPr="00DC173B">
        <w:rPr>
          <w:color w:val="0F0D29" w:themeColor="text1"/>
        </w:rPr>
        <w:t>Il n'est donc pas nécessaire d'installer ce framework via une source extérieure.</w:t>
      </w:r>
    </w:p>
    <w:p w14:paraId="4C0D6236" w14:textId="5851DB36" w:rsidR="002D18C7" w:rsidRPr="00DC173B" w:rsidRDefault="002D18C7" w:rsidP="00A30A23">
      <w:pPr>
        <w:pStyle w:val="Contenu"/>
        <w:jc w:val="both"/>
        <w:rPr>
          <w:color w:val="0F0D29" w:themeColor="text1"/>
        </w:rPr>
      </w:pPr>
      <w:r w:rsidRPr="00DC173B">
        <w:rPr>
          <w:color w:val="0F0D29" w:themeColor="text1"/>
        </w:rPr>
        <w:t xml:space="preserve">La version entreprise propose </w:t>
      </w:r>
      <w:r w:rsidR="001D3B6A">
        <w:rPr>
          <w:color w:val="0F0D29" w:themeColor="text1"/>
        </w:rPr>
        <w:t xml:space="preserve">également </w:t>
      </w:r>
      <w:r w:rsidRPr="00DC173B">
        <w:rPr>
          <w:color w:val="0F0D29" w:themeColor="text1"/>
        </w:rPr>
        <w:t xml:space="preserve">le module Live Unit Testing qui permet d'automatiser les tests unitaires en </w:t>
      </w:r>
      <w:r w:rsidR="00DC7879" w:rsidRPr="00DC173B">
        <w:rPr>
          <w:color w:val="0F0D29" w:themeColor="text1"/>
        </w:rPr>
        <w:t>arrière-plan</w:t>
      </w:r>
      <w:r w:rsidRPr="00DC173B">
        <w:rPr>
          <w:color w:val="0F0D29" w:themeColor="text1"/>
        </w:rPr>
        <w:t>. On peut tout de même créer et modifier des tests unitaires manuellement à l'aide de l'explorateur de tests.</w:t>
      </w:r>
    </w:p>
    <w:p w14:paraId="387D9CFD" w14:textId="3C222A12" w:rsidR="002D18C7" w:rsidRPr="00DC173B" w:rsidRDefault="002D18C7" w:rsidP="00A30A23">
      <w:pPr>
        <w:pStyle w:val="Contenu"/>
        <w:jc w:val="both"/>
        <w:rPr>
          <w:color w:val="0F0D29" w:themeColor="text1"/>
        </w:rPr>
      </w:pPr>
      <w:r w:rsidRPr="00DC173B">
        <w:rPr>
          <w:color w:val="0F0D29" w:themeColor="text1"/>
        </w:rPr>
        <w:t>De plus, le débogueur intégré fournit de nombreuses façons de suivre notre code pendant son exécution. On peut le parcourir et examiner les valeurs stockées dans les variables</w:t>
      </w:r>
      <w:r w:rsidR="001D3B6A">
        <w:rPr>
          <w:color w:val="0F0D29" w:themeColor="text1"/>
        </w:rPr>
        <w:t xml:space="preserve"> ou encore</w:t>
      </w:r>
      <w:r w:rsidRPr="00DC173B">
        <w:rPr>
          <w:color w:val="0F0D29" w:themeColor="text1"/>
        </w:rPr>
        <w:t xml:space="preserve"> l'exécution des fonctions</w:t>
      </w:r>
      <w:r w:rsidR="001D3B6A">
        <w:rPr>
          <w:color w:val="0F0D29" w:themeColor="text1"/>
        </w:rPr>
        <w:t>.</w:t>
      </w:r>
      <w:r w:rsidRPr="00DC173B">
        <w:rPr>
          <w:color w:val="0F0D29" w:themeColor="text1"/>
        </w:rPr>
        <w:t xml:space="preserve"> Nous pouvons aussi définir des montres sur les variables pour observer le changement des valeurs et examiner le chemin d’exécution du programme. </w:t>
      </w:r>
    </w:p>
    <w:p w14:paraId="4DB2B47F" w14:textId="45FC7AEA" w:rsidR="009175A3" w:rsidRDefault="002D18C7" w:rsidP="00A30A23">
      <w:pPr>
        <w:pStyle w:val="Contenu"/>
        <w:jc w:val="both"/>
        <w:rPr>
          <w:color w:val="0F0D29" w:themeColor="text1"/>
        </w:rPr>
      </w:pPr>
      <w:r w:rsidRPr="00DC173B">
        <w:rPr>
          <w:color w:val="0F0D29" w:themeColor="text1"/>
        </w:rPr>
        <w:t>Enfin Visual Studio Entreprise 2022 intègre mieux git que dans ses versions précédentes ce qui permettra à l'équipe de gérer plus facilement les changements apportés au logiciel.</w:t>
      </w:r>
    </w:p>
    <w:p w14:paraId="114A9237" w14:textId="41A82F3F" w:rsidR="00F27A59" w:rsidRPr="00D212B4" w:rsidRDefault="000A2943" w:rsidP="00A30A23">
      <w:pPr>
        <w:spacing w:before="100" w:after="200"/>
        <w:ind w:firstLine="720"/>
        <w:jc w:val="both"/>
        <w:rPr>
          <w:b w:val="0"/>
          <w:color w:val="0F0D29" w:themeColor="text1"/>
        </w:rPr>
      </w:pPr>
      <w:r w:rsidRPr="00D212B4">
        <w:rPr>
          <w:b w:val="0"/>
          <w:color w:val="0F0D29" w:themeColor="text1"/>
        </w:rPr>
        <w:t xml:space="preserve">Nous utilisons le framework </w:t>
      </w:r>
      <w:r w:rsidR="00F27A59" w:rsidRPr="00D212B4">
        <w:rPr>
          <w:b w:val="0"/>
          <w:color w:val="0F0D29" w:themeColor="text1"/>
        </w:rPr>
        <w:t xml:space="preserve">.NET pour ce projet. C’est une plateforme de développement gratuite, multiplateforme open source permettant de créer de nombreux types d’applications. </w:t>
      </w:r>
    </w:p>
    <w:p w14:paraId="74D7FB14" w14:textId="53F05F14" w:rsidR="00F27A59" w:rsidRPr="007903FE" w:rsidRDefault="00F27A59" w:rsidP="00A30A23">
      <w:pPr>
        <w:spacing w:before="100" w:after="200"/>
        <w:ind w:firstLine="720"/>
        <w:jc w:val="both"/>
        <w:rPr>
          <w:b w:val="0"/>
          <w:color w:val="0F0D29" w:themeColor="text1"/>
        </w:rPr>
      </w:pPr>
      <w:r w:rsidRPr="007903FE">
        <w:rPr>
          <w:b w:val="0"/>
          <w:color w:val="0F0D29" w:themeColor="text1"/>
        </w:rPr>
        <w:t>Les bibliothèques et les applications .NET sont créées à partir du code source et d’un fichier projet, à l’aide de l’interface CLI .NET ou d’un environnement de développement intégré (IDE) comme Visual Studio</w:t>
      </w:r>
      <w:r w:rsidR="004B36B5" w:rsidRPr="007903FE">
        <w:rPr>
          <w:b w:val="0"/>
          <w:color w:val="0F0D29" w:themeColor="text1"/>
        </w:rPr>
        <w:t xml:space="preserve">. Le framework .NET est intrinsèquement lié à Windows </w:t>
      </w:r>
      <w:r w:rsidR="00B07DAA" w:rsidRPr="007903FE">
        <w:rPr>
          <w:b w:val="0"/>
          <w:color w:val="0F0D29" w:themeColor="text1"/>
        </w:rPr>
        <w:t xml:space="preserve">. </w:t>
      </w:r>
      <w:r w:rsidR="00577F91" w:rsidRPr="007903FE">
        <w:rPr>
          <w:b w:val="0"/>
          <w:color w:val="0F0D29" w:themeColor="text1"/>
        </w:rPr>
        <w:t xml:space="preserve">Il existe </w:t>
      </w:r>
      <w:r w:rsidR="004D1A5B" w:rsidRPr="007903FE">
        <w:rPr>
          <w:b w:val="0"/>
          <w:color w:val="0F0D29" w:themeColor="text1"/>
        </w:rPr>
        <w:t>plusieurs versions</w:t>
      </w:r>
      <w:r w:rsidR="00577F91" w:rsidRPr="007903FE">
        <w:rPr>
          <w:b w:val="0"/>
          <w:color w:val="0F0D29" w:themeColor="text1"/>
        </w:rPr>
        <w:t xml:space="preserve"> de ce framework</w:t>
      </w:r>
      <w:r w:rsidR="005D5AC8" w:rsidRPr="007903FE">
        <w:rPr>
          <w:b w:val="0"/>
          <w:color w:val="0F0D29" w:themeColor="text1"/>
        </w:rPr>
        <w:t xml:space="preserve"> </w:t>
      </w:r>
      <w:r w:rsidR="00892A17" w:rsidRPr="007903FE">
        <w:rPr>
          <w:b w:val="0"/>
          <w:color w:val="0F0D29" w:themeColor="text1"/>
        </w:rPr>
        <w:t xml:space="preserve">qui ciblent </w:t>
      </w:r>
      <w:r w:rsidR="003A71BA" w:rsidRPr="007903FE">
        <w:rPr>
          <w:b w:val="0"/>
          <w:color w:val="0F0D29" w:themeColor="text1"/>
        </w:rPr>
        <w:t xml:space="preserve">différentes architectures. </w:t>
      </w:r>
      <w:r w:rsidR="00662AFC" w:rsidRPr="007903FE">
        <w:rPr>
          <w:b w:val="0"/>
          <w:color w:val="0F0D29" w:themeColor="text1"/>
        </w:rPr>
        <w:t xml:space="preserve">Le .Net Core </w:t>
      </w:r>
      <w:r w:rsidR="00BD782F" w:rsidRPr="007903FE">
        <w:rPr>
          <w:b w:val="0"/>
          <w:color w:val="0F0D29" w:themeColor="text1"/>
        </w:rPr>
        <w:t>est une transformation du .Net</w:t>
      </w:r>
      <w:r w:rsidR="007F5B52" w:rsidRPr="007903FE">
        <w:rPr>
          <w:b w:val="0"/>
          <w:color w:val="0F0D29" w:themeColor="text1"/>
        </w:rPr>
        <w:t xml:space="preserve"> sous la for</w:t>
      </w:r>
      <w:r w:rsidR="007116EF" w:rsidRPr="007903FE">
        <w:rPr>
          <w:b w:val="0"/>
          <w:color w:val="0F0D29" w:themeColor="text1"/>
        </w:rPr>
        <w:t>me de composants modulaires, utilisables à la demande et open-source.</w:t>
      </w:r>
    </w:p>
    <w:p w14:paraId="33CF1F64" w14:textId="5ECB93DE" w:rsidR="00CA20EC" w:rsidRPr="002000BE" w:rsidRDefault="004E3841" w:rsidP="00A30A23">
      <w:pPr>
        <w:ind w:firstLine="432"/>
        <w:jc w:val="both"/>
        <w:rPr>
          <w:b w:val="0"/>
          <w:bCs/>
          <w:color w:val="auto"/>
        </w:rPr>
      </w:pPr>
      <w:r w:rsidRPr="002000BE">
        <w:rPr>
          <w:b w:val="0"/>
          <w:bCs/>
          <w:color w:val="auto"/>
        </w:rPr>
        <w:t>Pour finir,</w:t>
      </w:r>
      <w:r w:rsidR="00C74CA2" w:rsidRPr="002000BE">
        <w:rPr>
          <w:b w:val="0"/>
          <w:bCs/>
          <w:color w:val="auto"/>
        </w:rPr>
        <w:t xml:space="preserve"> </w:t>
      </w:r>
      <w:r w:rsidR="00577B68" w:rsidRPr="002000BE">
        <w:rPr>
          <w:b w:val="0"/>
          <w:bCs/>
          <w:color w:val="auto"/>
        </w:rPr>
        <w:t>l’outil Git va être</w:t>
      </w:r>
      <w:r w:rsidR="00530865" w:rsidRPr="002000BE">
        <w:rPr>
          <w:b w:val="0"/>
          <w:bCs/>
          <w:color w:val="auto"/>
        </w:rPr>
        <w:t xml:space="preserve"> utilisé pour contrôler les versions de notre logiciel.</w:t>
      </w:r>
      <w:r w:rsidR="006501DE" w:rsidRPr="002000BE">
        <w:rPr>
          <w:b w:val="0"/>
          <w:bCs/>
          <w:color w:val="auto"/>
        </w:rPr>
        <w:t xml:space="preserve"> Il s’agit d’un outil de développement qui aide une équipe de d</w:t>
      </w:r>
      <w:r w:rsidR="00491CB5" w:rsidRPr="002000BE">
        <w:rPr>
          <w:b w:val="0"/>
          <w:bCs/>
          <w:color w:val="auto"/>
        </w:rPr>
        <w:t>éveloppeur</w:t>
      </w:r>
      <w:r w:rsidR="009921B0" w:rsidRPr="002000BE">
        <w:rPr>
          <w:b w:val="0"/>
          <w:bCs/>
          <w:color w:val="auto"/>
        </w:rPr>
        <w:t>s à gérer les changements apportés au code source au fil du temps.</w:t>
      </w:r>
      <w:r w:rsidR="00482C28" w:rsidRPr="002000BE">
        <w:rPr>
          <w:b w:val="0"/>
          <w:bCs/>
          <w:color w:val="auto"/>
        </w:rPr>
        <w:t xml:space="preserve"> Grâce à la gestion de branches</w:t>
      </w:r>
      <w:r w:rsidR="006617F7" w:rsidRPr="002000BE">
        <w:rPr>
          <w:b w:val="0"/>
          <w:bCs/>
          <w:color w:val="auto"/>
        </w:rPr>
        <w:t xml:space="preserve">, notre équipe peut travailler sur </w:t>
      </w:r>
      <w:r w:rsidR="002E296A" w:rsidRPr="002000BE">
        <w:rPr>
          <w:b w:val="0"/>
          <w:bCs/>
          <w:color w:val="auto"/>
        </w:rPr>
        <w:t xml:space="preserve">différentes parties </w:t>
      </w:r>
      <w:r w:rsidR="002A01E8" w:rsidRPr="002000BE">
        <w:rPr>
          <w:b w:val="0"/>
          <w:bCs/>
          <w:color w:val="auto"/>
        </w:rPr>
        <w:t>d’un projet sans affecter les autres.</w:t>
      </w:r>
      <w:r w:rsidR="00DB5145" w:rsidRPr="002000BE">
        <w:rPr>
          <w:b w:val="0"/>
          <w:bCs/>
          <w:color w:val="auto"/>
        </w:rPr>
        <w:t xml:space="preserve"> La gestion des versions permet de garder les anciennes versions d’un programme afin de pouvoir revenir </w:t>
      </w:r>
      <w:r w:rsidR="008513AB" w:rsidRPr="002000BE">
        <w:rPr>
          <w:b w:val="0"/>
          <w:bCs/>
          <w:color w:val="auto"/>
        </w:rPr>
        <w:t>en arrière en cas d’erreur.</w:t>
      </w:r>
    </w:p>
    <w:p w14:paraId="5F1E3011" w14:textId="13CBBC1F" w:rsidR="00D240D3" w:rsidRPr="00DC173B" w:rsidRDefault="00D240D3" w:rsidP="00F27A59">
      <w:pPr>
        <w:pStyle w:val="Paragraphedeliste"/>
        <w:spacing w:before="100" w:after="200"/>
        <w:rPr>
          <w:color w:val="0F0D29" w:themeColor="text1"/>
        </w:rPr>
      </w:pPr>
    </w:p>
    <w:p w14:paraId="12EAA4E8" w14:textId="77777777" w:rsidR="009175A3" w:rsidRDefault="009175A3" w:rsidP="701D1EB2">
      <w:pPr>
        <w:rPr>
          <w:szCs w:val="28"/>
          <w:u w:val="single"/>
        </w:rPr>
      </w:pPr>
    </w:p>
    <w:p w14:paraId="4AC948EF" w14:textId="77777777" w:rsidR="009175A3" w:rsidRDefault="009175A3" w:rsidP="701D1EB2">
      <w:pPr>
        <w:rPr>
          <w:szCs w:val="28"/>
          <w:u w:val="single"/>
        </w:rPr>
      </w:pPr>
    </w:p>
    <w:p w14:paraId="7410FED1" w14:textId="77777777" w:rsidR="009175A3" w:rsidRDefault="009175A3" w:rsidP="701D1EB2">
      <w:pPr>
        <w:rPr>
          <w:szCs w:val="28"/>
          <w:u w:val="single"/>
        </w:rPr>
      </w:pPr>
    </w:p>
    <w:p w14:paraId="2BD04B16" w14:textId="77777777" w:rsidR="00D66CE3" w:rsidRDefault="00C60E2D" w:rsidP="00D66CE3">
      <w:pPr>
        <w:pStyle w:val="Titre1"/>
      </w:pPr>
      <w:bookmarkStart w:id="5" w:name="_Toc119432944"/>
      <w:r>
        <w:lastRenderedPageBreak/>
        <w:t>Conclusion</w:t>
      </w:r>
      <w:bookmarkEnd w:id="5"/>
    </w:p>
    <w:p w14:paraId="796F143B" w14:textId="387977B0" w:rsidR="00500577" w:rsidRPr="00A26BFD" w:rsidRDefault="00A30A23" w:rsidP="00A26BFD">
      <w:pPr>
        <w:pStyle w:val="Contenu"/>
        <w:ind w:firstLine="432"/>
        <w:jc w:val="both"/>
        <w:rPr>
          <w:color w:val="auto"/>
        </w:rPr>
      </w:pPr>
      <w:r>
        <w:rPr>
          <w:color w:val="auto"/>
        </w:rPr>
        <w:t>A finaliser lors de l’avancement du projet</w:t>
      </w:r>
    </w:p>
    <w:sectPr w:rsidR="00500577" w:rsidRPr="00A26BFD"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1561" w14:textId="77777777" w:rsidR="005E2DC0" w:rsidRDefault="005E2DC0">
      <w:r>
        <w:separator/>
      </w:r>
    </w:p>
    <w:p w14:paraId="354D27F8" w14:textId="77777777" w:rsidR="005E2DC0" w:rsidRDefault="005E2DC0"/>
  </w:endnote>
  <w:endnote w:type="continuationSeparator" w:id="0">
    <w:p w14:paraId="4FFBA634" w14:textId="77777777" w:rsidR="005E2DC0" w:rsidRDefault="005E2DC0">
      <w:r>
        <w:continuationSeparator/>
      </w:r>
    </w:p>
    <w:p w14:paraId="0424011F" w14:textId="77777777" w:rsidR="005E2DC0" w:rsidRDefault="005E2DC0"/>
  </w:endnote>
  <w:endnote w:type="continuationNotice" w:id="1">
    <w:p w14:paraId="15969BB5" w14:textId="77777777" w:rsidR="005E2DC0" w:rsidRDefault="005E2D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7604B951"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E46490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E37A" w14:textId="77777777" w:rsidR="005E2DC0" w:rsidRDefault="005E2DC0">
      <w:r>
        <w:separator/>
      </w:r>
    </w:p>
    <w:p w14:paraId="036493B2" w14:textId="77777777" w:rsidR="005E2DC0" w:rsidRDefault="005E2DC0"/>
  </w:footnote>
  <w:footnote w:type="continuationSeparator" w:id="0">
    <w:p w14:paraId="6566E10B" w14:textId="77777777" w:rsidR="005E2DC0" w:rsidRDefault="005E2DC0">
      <w:r>
        <w:continuationSeparator/>
      </w:r>
    </w:p>
    <w:p w14:paraId="36D4629A" w14:textId="77777777" w:rsidR="005E2DC0" w:rsidRDefault="005E2DC0"/>
  </w:footnote>
  <w:footnote w:type="continuationNotice" w:id="1">
    <w:p w14:paraId="3FACC7CB" w14:textId="77777777" w:rsidR="005E2DC0" w:rsidRDefault="005E2D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0EDFAA8" w14:textId="77777777" w:rsidTr="00360494">
      <w:trPr>
        <w:trHeight w:val="978"/>
      </w:trPr>
      <w:tc>
        <w:tcPr>
          <w:tcW w:w="10035" w:type="dxa"/>
          <w:tcBorders>
            <w:top w:val="nil"/>
            <w:left w:val="nil"/>
            <w:bottom w:val="single" w:sz="36" w:space="0" w:color="34ABA2" w:themeColor="accent3"/>
            <w:right w:val="nil"/>
          </w:tcBorders>
        </w:tcPr>
        <w:p w14:paraId="57D21149" w14:textId="77777777" w:rsidR="00D077E9" w:rsidRDefault="00D077E9">
          <w:pPr>
            <w:pStyle w:val="En-tte"/>
          </w:pPr>
        </w:p>
      </w:tc>
    </w:tr>
  </w:tbl>
  <w:p w14:paraId="34B5D068"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3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1313E"/>
    <w:multiLevelType w:val="hybridMultilevel"/>
    <w:tmpl w:val="41CA60D0"/>
    <w:lvl w:ilvl="0" w:tplc="63789114">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8D6AF1"/>
    <w:multiLevelType w:val="hybridMultilevel"/>
    <w:tmpl w:val="16EE0912"/>
    <w:lvl w:ilvl="0" w:tplc="3646848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0B4245D"/>
    <w:multiLevelType w:val="hybridMultilevel"/>
    <w:tmpl w:val="8C366DCA"/>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4" w15:restartNumberingAfterBreak="0">
    <w:nsid w:val="3E2126D0"/>
    <w:multiLevelType w:val="hybridMultilevel"/>
    <w:tmpl w:val="03FAE6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6A259E"/>
    <w:multiLevelType w:val="hybridMultilevel"/>
    <w:tmpl w:val="0EECF6B4"/>
    <w:lvl w:ilvl="0" w:tplc="339EABB6">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BC39E7"/>
    <w:multiLevelType w:val="hybridMultilevel"/>
    <w:tmpl w:val="D18EAE70"/>
    <w:lvl w:ilvl="0" w:tplc="ED94D7D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850B6A"/>
    <w:multiLevelType w:val="hybridMultilevel"/>
    <w:tmpl w:val="DE96B8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A57245"/>
    <w:multiLevelType w:val="hybridMultilevel"/>
    <w:tmpl w:val="6E9E3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FD097A"/>
    <w:multiLevelType w:val="hybridMultilevel"/>
    <w:tmpl w:val="874E60B4"/>
    <w:lvl w:ilvl="0" w:tplc="82CE793C">
      <w:numFmt w:val="bullet"/>
      <w:lvlText w:val="-"/>
      <w:lvlJc w:val="left"/>
      <w:pPr>
        <w:ind w:left="720" w:hanging="360"/>
      </w:pPr>
      <w:rPr>
        <w:rFonts w:ascii="Tw Cen MT" w:eastAsiaTheme="minorEastAsia" w:hAnsi="Tw Cen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9602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F82A44"/>
    <w:multiLevelType w:val="hybridMultilevel"/>
    <w:tmpl w:val="29806394"/>
    <w:lvl w:ilvl="0" w:tplc="88C8FA3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854AA9"/>
    <w:multiLevelType w:val="hybridMultilevel"/>
    <w:tmpl w:val="48927716"/>
    <w:lvl w:ilvl="0" w:tplc="72C457D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B97168"/>
    <w:multiLevelType w:val="multilevel"/>
    <w:tmpl w:val="81807962"/>
    <w:lvl w:ilvl="0">
      <w:start w:val="1"/>
      <w:numFmt w:val="decimal"/>
      <w:pStyle w:val="Titre1"/>
      <w:lvlText w:val="%1."/>
      <w:lvlJc w:val="left"/>
      <w:pPr>
        <w:ind w:left="999"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asciiTheme="minorHAnsi" w:hAnsiTheme="minorHAnsi" w:cstheme="minorHAnsi" w:hint="default"/>
        <w:color w:val="061F57" w:themeColor="text2" w:themeShade="BF"/>
        <w:sz w:val="32"/>
        <w:szCs w:val="32"/>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7F5B2C4F"/>
    <w:multiLevelType w:val="hybridMultilevel"/>
    <w:tmpl w:val="F050CB54"/>
    <w:lvl w:ilvl="0" w:tplc="040C0001">
      <w:start w:val="1"/>
      <w:numFmt w:val="bullet"/>
      <w:lvlText w:val=""/>
      <w:lvlJc w:val="left"/>
      <w:pPr>
        <w:ind w:left="1446" w:hanging="360"/>
      </w:pPr>
      <w:rPr>
        <w:rFonts w:ascii="Symbol" w:hAnsi="Symbol"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num w:numId="1" w16cid:durableId="867914479">
    <w:abstractNumId w:val="13"/>
  </w:num>
  <w:num w:numId="2" w16cid:durableId="2068257002">
    <w:abstractNumId w:val="3"/>
  </w:num>
  <w:num w:numId="3" w16cid:durableId="855458564">
    <w:abstractNumId w:val="14"/>
  </w:num>
  <w:num w:numId="4" w16cid:durableId="1052341389">
    <w:abstractNumId w:val="8"/>
  </w:num>
  <w:num w:numId="5" w16cid:durableId="383649367">
    <w:abstractNumId w:val="7"/>
  </w:num>
  <w:num w:numId="6" w16cid:durableId="526018395">
    <w:abstractNumId w:val="4"/>
  </w:num>
  <w:num w:numId="7" w16cid:durableId="946280835">
    <w:abstractNumId w:val="10"/>
  </w:num>
  <w:num w:numId="8" w16cid:durableId="26763837">
    <w:abstractNumId w:val="0"/>
  </w:num>
  <w:num w:numId="9" w16cid:durableId="2066833902">
    <w:abstractNumId w:val="11"/>
  </w:num>
  <w:num w:numId="10" w16cid:durableId="689646422">
    <w:abstractNumId w:val="12"/>
  </w:num>
  <w:num w:numId="11" w16cid:durableId="185143349">
    <w:abstractNumId w:val="6"/>
  </w:num>
  <w:num w:numId="12" w16cid:durableId="1016075453">
    <w:abstractNumId w:val="13"/>
    <w:lvlOverride w:ilvl="0">
      <w:startOverride w:val="6"/>
    </w:lvlOverride>
    <w:lvlOverride w:ilvl="1">
      <w:startOverride w:val="1"/>
    </w:lvlOverride>
  </w:num>
  <w:num w:numId="13" w16cid:durableId="2091538616">
    <w:abstractNumId w:val="13"/>
  </w:num>
  <w:num w:numId="14" w16cid:durableId="358698942">
    <w:abstractNumId w:val="13"/>
  </w:num>
  <w:num w:numId="15" w16cid:durableId="1890069250">
    <w:abstractNumId w:val="2"/>
  </w:num>
  <w:num w:numId="16" w16cid:durableId="1050032622">
    <w:abstractNumId w:val="1"/>
  </w:num>
  <w:num w:numId="17" w16cid:durableId="712659179">
    <w:abstractNumId w:val="5"/>
  </w:num>
  <w:num w:numId="18" w16cid:durableId="135420432">
    <w:abstractNumId w:val="13"/>
  </w:num>
  <w:num w:numId="19" w16cid:durableId="1344866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revisionView w:inkAnnotation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07"/>
    <w:rsid w:val="000039DD"/>
    <w:rsid w:val="00004E73"/>
    <w:rsid w:val="00005CFA"/>
    <w:rsid w:val="0001136B"/>
    <w:rsid w:val="00021D77"/>
    <w:rsid w:val="0002482E"/>
    <w:rsid w:val="00026580"/>
    <w:rsid w:val="00026FA0"/>
    <w:rsid w:val="0003023E"/>
    <w:rsid w:val="00031F2A"/>
    <w:rsid w:val="00033476"/>
    <w:rsid w:val="00034E6F"/>
    <w:rsid w:val="00043DFA"/>
    <w:rsid w:val="00045256"/>
    <w:rsid w:val="00050324"/>
    <w:rsid w:val="000504B8"/>
    <w:rsid w:val="00052B8C"/>
    <w:rsid w:val="00052D38"/>
    <w:rsid w:val="00052FBA"/>
    <w:rsid w:val="0005424E"/>
    <w:rsid w:val="000552FA"/>
    <w:rsid w:val="00055751"/>
    <w:rsid w:val="00063DE5"/>
    <w:rsid w:val="00066A36"/>
    <w:rsid w:val="00074BE6"/>
    <w:rsid w:val="00075FB3"/>
    <w:rsid w:val="000832F8"/>
    <w:rsid w:val="00084C8E"/>
    <w:rsid w:val="00086384"/>
    <w:rsid w:val="00086F77"/>
    <w:rsid w:val="000934EF"/>
    <w:rsid w:val="00095B3D"/>
    <w:rsid w:val="000A0150"/>
    <w:rsid w:val="000A1CE9"/>
    <w:rsid w:val="000A2943"/>
    <w:rsid w:val="000A34B1"/>
    <w:rsid w:val="000B066F"/>
    <w:rsid w:val="000B0BDC"/>
    <w:rsid w:val="000B11DE"/>
    <w:rsid w:val="000B7D28"/>
    <w:rsid w:val="000C0741"/>
    <w:rsid w:val="000C5A33"/>
    <w:rsid w:val="000C7118"/>
    <w:rsid w:val="000D18B9"/>
    <w:rsid w:val="000D1FCB"/>
    <w:rsid w:val="000D5E23"/>
    <w:rsid w:val="000E1558"/>
    <w:rsid w:val="000E21F6"/>
    <w:rsid w:val="000E63C9"/>
    <w:rsid w:val="000E6B45"/>
    <w:rsid w:val="000F3B21"/>
    <w:rsid w:val="000F5B74"/>
    <w:rsid w:val="000F6275"/>
    <w:rsid w:val="0010189E"/>
    <w:rsid w:val="0010322A"/>
    <w:rsid w:val="001050AB"/>
    <w:rsid w:val="00120484"/>
    <w:rsid w:val="00123FB1"/>
    <w:rsid w:val="001255ED"/>
    <w:rsid w:val="00126FD3"/>
    <w:rsid w:val="00130E9D"/>
    <w:rsid w:val="00131803"/>
    <w:rsid w:val="00132A0A"/>
    <w:rsid w:val="00135285"/>
    <w:rsid w:val="00150A6D"/>
    <w:rsid w:val="001526ED"/>
    <w:rsid w:val="00153B43"/>
    <w:rsid w:val="00154A8A"/>
    <w:rsid w:val="0015590E"/>
    <w:rsid w:val="00160414"/>
    <w:rsid w:val="0016695A"/>
    <w:rsid w:val="00171E0E"/>
    <w:rsid w:val="00171F40"/>
    <w:rsid w:val="001740FA"/>
    <w:rsid w:val="00177516"/>
    <w:rsid w:val="00183005"/>
    <w:rsid w:val="00184C56"/>
    <w:rsid w:val="00185B35"/>
    <w:rsid w:val="001876B3"/>
    <w:rsid w:val="001A0169"/>
    <w:rsid w:val="001A1F31"/>
    <w:rsid w:val="001A307C"/>
    <w:rsid w:val="001B38FC"/>
    <w:rsid w:val="001B7D90"/>
    <w:rsid w:val="001C252A"/>
    <w:rsid w:val="001C3D78"/>
    <w:rsid w:val="001D3B6A"/>
    <w:rsid w:val="001E36C4"/>
    <w:rsid w:val="001E3C06"/>
    <w:rsid w:val="001E50EA"/>
    <w:rsid w:val="001F2BC8"/>
    <w:rsid w:val="001F5755"/>
    <w:rsid w:val="001F5F6B"/>
    <w:rsid w:val="002000BE"/>
    <w:rsid w:val="00200242"/>
    <w:rsid w:val="00202925"/>
    <w:rsid w:val="00205374"/>
    <w:rsid w:val="00210F5C"/>
    <w:rsid w:val="00223C5A"/>
    <w:rsid w:val="00226977"/>
    <w:rsid w:val="00233773"/>
    <w:rsid w:val="00242FEC"/>
    <w:rsid w:val="00243EBC"/>
    <w:rsid w:val="00246A35"/>
    <w:rsid w:val="0024710C"/>
    <w:rsid w:val="002500C0"/>
    <w:rsid w:val="00251B07"/>
    <w:rsid w:val="00253C92"/>
    <w:rsid w:val="002552B4"/>
    <w:rsid w:val="00255369"/>
    <w:rsid w:val="00257FAA"/>
    <w:rsid w:val="00260872"/>
    <w:rsid w:val="00262BA2"/>
    <w:rsid w:val="00262F73"/>
    <w:rsid w:val="00266CB6"/>
    <w:rsid w:val="00270C80"/>
    <w:rsid w:val="00271D50"/>
    <w:rsid w:val="00275EA5"/>
    <w:rsid w:val="00275EE0"/>
    <w:rsid w:val="002771F6"/>
    <w:rsid w:val="00280711"/>
    <w:rsid w:val="00280A06"/>
    <w:rsid w:val="00282238"/>
    <w:rsid w:val="002828D8"/>
    <w:rsid w:val="00284348"/>
    <w:rsid w:val="00287207"/>
    <w:rsid w:val="002876CD"/>
    <w:rsid w:val="002919BA"/>
    <w:rsid w:val="00295510"/>
    <w:rsid w:val="002A01E8"/>
    <w:rsid w:val="002A18C7"/>
    <w:rsid w:val="002B16D4"/>
    <w:rsid w:val="002C00EC"/>
    <w:rsid w:val="002C0EAE"/>
    <w:rsid w:val="002C5692"/>
    <w:rsid w:val="002C6E05"/>
    <w:rsid w:val="002C7253"/>
    <w:rsid w:val="002C7F69"/>
    <w:rsid w:val="002D18C7"/>
    <w:rsid w:val="002D3C14"/>
    <w:rsid w:val="002D5C3F"/>
    <w:rsid w:val="002D5EFE"/>
    <w:rsid w:val="002E296A"/>
    <w:rsid w:val="002E2C57"/>
    <w:rsid w:val="002E5537"/>
    <w:rsid w:val="002E6898"/>
    <w:rsid w:val="002F2540"/>
    <w:rsid w:val="002F42F9"/>
    <w:rsid w:val="002F474D"/>
    <w:rsid w:val="002F51F5"/>
    <w:rsid w:val="00304C2E"/>
    <w:rsid w:val="00306063"/>
    <w:rsid w:val="0031194C"/>
    <w:rsid w:val="00312137"/>
    <w:rsid w:val="00315CDA"/>
    <w:rsid w:val="00317059"/>
    <w:rsid w:val="003200AE"/>
    <w:rsid w:val="00323990"/>
    <w:rsid w:val="00324D3D"/>
    <w:rsid w:val="003255EC"/>
    <w:rsid w:val="00330359"/>
    <w:rsid w:val="0033276F"/>
    <w:rsid w:val="0033712E"/>
    <w:rsid w:val="0033762F"/>
    <w:rsid w:val="003509CF"/>
    <w:rsid w:val="00351823"/>
    <w:rsid w:val="0035738E"/>
    <w:rsid w:val="00360494"/>
    <w:rsid w:val="0036388F"/>
    <w:rsid w:val="00363BCF"/>
    <w:rsid w:val="00366C7E"/>
    <w:rsid w:val="00370BEC"/>
    <w:rsid w:val="003723E4"/>
    <w:rsid w:val="00373AB7"/>
    <w:rsid w:val="00384EA3"/>
    <w:rsid w:val="0038563B"/>
    <w:rsid w:val="003858C6"/>
    <w:rsid w:val="00385D74"/>
    <w:rsid w:val="00386C2D"/>
    <w:rsid w:val="0038706A"/>
    <w:rsid w:val="00396649"/>
    <w:rsid w:val="003977CA"/>
    <w:rsid w:val="003A3384"/>
    <w:rsid w:val="003A39A1"/>
    <w:rsid w:val="003A71BA"/>
    <w:rsid w:val="003B4187"/>
    <w:rsid w:val="003B474B"/>
    <w:rsid w:val="003C2191"/>
    <w:rsid w:val="003C2E30"/>
    <w:rsid w:val="003D3863"/>
    <w:rsid w:val="003E2AF6"/>
    <w:rsid w:val="003E319A"/>
    <w:rsid w:val="003E6426"/>
    <w:rsid w:val="003E659A"/>
    <w:rsid w:val="003F1A32"/>
    <w:rsid w:val="004015FC"/>
    <w:rsid w:val="00401A92"/>
    <w:rsid w:val="00407996"/>
    <w:rsid w:val="004110DE"/>
    <w:rsid w:val="00413EB0"/>
    <w:rsid w:val="00414E1E"/>
    <w:rsid w:val="00414F31"/>
    <w:rsid w:val="004157F8"/>
    <w:rsid w:val="00416F03"/>
    <w:rsid w:val="00421F44"/>
    <w:rsid w:val="00425BB6"/>
    <w:rsid w:val="004335A7"/>
    <w:rsid w:val="0044085A"/>
    <w:rsid w:val="004434A3"/>
    <w:rsid w:val="00445A67"/>
    <w:rsid w:val="00446948"/>
    <w:rsid w:val="004517C6"/>
    <w:rsid w:val="00453474"/>
    <w:rsid w:val="00454953"/>
    <w:rsid w:val="00455707"/>
    <w:rsid w:val="0045644D"/>
    <w:rsid w:val="00456F0B"/>
    <w:rsid w:val="00460F68"/>
    <w:rsid w:val="00462D39"/>
    <w:rsid w:val="004643B3"/>
    <w:rsid w:val="00465084"/>
    <w:rsid w:val="0047289D"/>
    <w:rsid w:val="004768F2"/>
    <w:rsid w:val="004812A8"/>
    <w:rsid w:val="00482C28"/>
    <w:rsid w:val="004867ED"/>
    <w:rsid w:val="00487D6F"/>
    <w:rsid w:val="00491CB5"/>
    <w:rsid w:val="0049655C"/>
    <w:rsid w:val="00496803"/>
    <w:rsid w:val="00497730"/>
    <w:rsid w:val="004A1725"/>
    <w:rsid w:val="004A320E"/>
    <w:rsid w:val="004A49E2"/>
    <w:rsid w:val="004A6F37"/>
    <w:rsid w:val="004B21A5"/>
    <w:rsid w:val="004B36B5"/>
    <w:rsid w:val="004B4BE4"/>
    <w:rsid w:val="004B5243"/>
    <w:rsid w:val="004C058E"/>
    <w:rsid w:val="004C63D0"/>
    <w:rsid w:val="004D0559"/>
    <w:rsid w:val="004D1A5B"/>
    <w:rsid w:val="004D6BBF"/>
    <w:rsid w:val="004D7A95"/>
    <w:rsid w:val="004E16E6"/>
    <w:rsid w:val="004E3841"/>
    <w:rsid w:val="004E39C0"/>
    <w:rsid w:val="004E6C68"/>
    <w:rsid w:val="004F0027"/>
    <w:rsid w:val="004F0F6B"/>
    <w:rsid w:val="004F11C9"/>
    <w:rsid w:val="004F2501"/>
    <w:rsid w:val="00500577"/>
    <w:rsid w:val="00502BC7"/>
    <w:rsid w:val="005037F0"/>
    <w:rsid w:val="00507BE4"/>
    <w:rsid w:val="00513582"/>
    <w:rsid w:val="00516A86"/>
    <w:rsid w:val="005214E2"/>
    <w:rsid w:val="005217AD"/>
    <w:rsid w:val="0052436D"/>
    <w:rsid w:val="00525065"/>
    <w:rsid w:val="005275F6"/>
    <w:rsid w:val="005300C8"/>
    <w:rsid w:val="00530865"/>
    <w:rsid w:val="00531161"/>
    <w:rsid w:val="00532541"/>
    <w:rsid w:val="005371C2"/>
    <w:rsid w:val="005371F0"/>
    <w:rsid w:val="0054033D"/>
    <w:rsid w:val="00542188"/>
    <w:rsid w:val="0054298F"/>
    <w:rsid w:val="00543B6B"/>
    <w:rsid w:val="00545A96"/>
    <w:rsid w:val="00545ADE"/>
    <w:rsid w:val="00547B60"/>
    <w:rsid w:val="00551108"/>
    <w:rsid w:val="005543C4"/>
    <w:rsid w:val="00554894"/>
    <w:rsid w:val="00557EBF"/>
    <w:rsid w:val="00562F42"/>
    <w:rsid w:val="00565D82"/>
    <w:rsid w:val="00570B1E"/>
    <w:rsid w:val="005710F5"/>
    <w:rsid w:val="00572102"/>
    <w:rsid w:val="0057299F"/>
    <w:rsid w:val="00574730"/>
    <w:rsid w:val="00576D2A"/>
    <w:rsid w:val="00577B68"/>
    <w:rsid w:val="00577F91"/>
    <w:rsid w:val="0058042E"/>
    <w:rsid w:val="00591FC2"/>
    <w:rsid w:val="005A1C3D"/>
    <w:rsid w:val="005A3C14"/>
    <w:rsid w:val="005A4A2F"/>
    <w:rsid w:val="005A61C5"/>
    <w:rsid w:val="005A6D14"/>
    <w:rsid w:val="005B7A54"/>
    <w:rsid w:val="005C0360"/>
    <w:rsid w:val="005C0558"/>
    <w:rsid w:val="005C069C"/>
    <w:rsid w:val="005C1972"/>
    <w:rsid w:val="005C286C"/>
    <w:rsid w:val="005C4125"/>
    <w:rsid w:val="005C4BD1"/>
    <w:rsid w:val="005C5423"/>
    <w:rsid w:val="005C740D"/>
    <w:rsid w:val="005D16A9"/>
    <w:rsid w:val="005D53BD"/>
    <w:rsid w:val="005D5AC8"/>
    <w:rsid w:val="005D7BCB"/>
    <w:rsid w:val="005E26C1"/>
    <w:rsid w:val="005E2DC0"/>
    <w:rsid w:val="005F0A6E"/>
    <w:rsid w:val="005F1BB0"/>
    <w:rsid w:val="005F5D74"/>
    <w:rsid w:val="005F7387"/>
    <w:rsid w:val="0060307F"/>
    <w:rsid w:val="00603760"/>
    <w:rsid w:val="00613AA2"/>
    <w:rsid w:val="00620C65"/>
    <w:rsid w:val="0062125B"/>
    <w:rsid w:val="00623790"/>
    <w:rsid w:val="00627A28"/>
    <w:rsid w:val="00632300"/>
    <w:rsid w:val="00632960"/>
    <w:rsid w:val="00635D40"/>
    <w:rsid w:val="00640A65"/>
    <w:rsid w:val="00643D5A"/>
    <w:rsid w:val="0064710D"/>
    <w:rsid w:val="006501DE"/>
    <w:rsid w:val="00651DC8"/>
    <w:rsid w:val="00653458"/>
    <w:rsid w:val="00656C4D"/>
    <w:rsid w:val="006613F9"/>
    <w:rsid w:val="006617F7"/>
    <w:rsid w:val="00662AFC"/>
    <w:rsid w:val="00666A9F"/>
    <w:rsid w:val="00673E8A"/>
    <w:rsid w:val="006837D6"/>
    <w:rsid w:val="006877A4"/>
    <w:rsid w:val="0069258D"/>
    <w:rsid w:val="006958E7"/>
    <w:rsid w:val="006A4BCD"/>
    <w:rsid w:val="006A6FC2"/>
    <w:rsid w:val="006A6FC4"/>
    <w:rsid w:val="006A73C5"/>
    <w:rsid w:val="006A7D37"/>
    <w:rsid w:val="006B0112"/>
    <w:rsid w:val="006B2C1D"/>
    <w:rsid w:val="006B4301"/>
    <w:rsid w:val="006C09FB"/>
    <w:rsid w:val="006C0F4D"/>
    <w:rsid w:val="006C66DD"/>
    <w:rsid w:val="006D4FD8"/>
    <w:rsid w:val="006D5480"/>
    <w:rsid w:val="006E2DD4"/>
    <w:rsid w:val="006E5716"/>
    <w:rsid w:val="006E5F46"/>
    <w:rsid w:val="006E6942"/>
    <w:rsid w:val="006E714F"/>
    <w:rsid w:val="006E7AC9"/>
    <w:rsid w:val="006F01F4"/>
    <w:rsid w:val="006F2DC1"/>
    <w:rsid w:val="006F7865"/>
    <w:rsid w:val="007026C5"/>
    <w:rsid w:val="0070289B"/>
    <w:rsid w:val="00703B91"/>
    <w:rsid w:val="00704DFA"/>
    <w:rsid w:val="00711405"/>
    <w:rsid w:val="007116EF"/>
    <w:rsid w:val="00717AF1"/>
    <w:rsid w:val="00720B54"/>
    <w:rsid w:val="00721B6E"/>
    <w:rsid w:val="00722685"/>
    <w:rsid w:val="007241C2"/>
    <w:rsid w:val="007302B3"/>
    <w:rsid w:val="00730733"/>
    <w:rsid w:val="00730E3A"/>
    <w:rsid w:val="00731184"/>
    <w:rsid w:val="00731C30"/>
    <w:rsid w:val="00731E83"/>
    <w:rsid w:val="007326AC"/>
    <w:rsid w:val="007337A8"/>
    <w:rsid w:val="007363CD"/>
    <w:rsid w:val="00736AAF"/>
    <w:rsid w:val="00736ADA"/>
    <w:rsid w:val="00737D5D"/>
    <w:rsid w:val="0074406D"/>
    <w:rsid w:val="00746C7C"/>
    <w:rsid w:val="00755A08"/>
    <w:rsid w:val="0075709B"/>
    <w:rsid w:val="00761B40"/>
    <w:rsid w:val="007645DB"/>
    <w:rsid w:val="00765B2A"/>
    <w:rsid w:val="00767AB1"/>
    <w:rsid w:val="007706E0"/>
    <w:rsid w:val="00770AAB"/>
    <w:rsid w:val="00770D33"/>
    <w:rsid w:val="007807CB"/>
    <w:rsid w:val="007826F7"/>
    <w:rsid w:val="00783629"/>
    <w:rsid w:val="00783A34"/>
    <w:rsid w:val="007903FE"/>
    <w:rsid w:val="0079722C"/>
    <w:rsid w:val="007A5FBE"/>
    <w:rsid w:val="007A6FAB"/>
    <w:rsid w:val="007B117C"/>
    <w:rsid w:val="007B28CB"/>
    <w:rsid w:val="007B471C"/>
    <w:rsid w:val="007B71D0"/>
    <w:rsid w:val="007B7221"/>
    <w:rsid w:val="007C0251"/>
    <w:rsid w:val="007C6796"/>
    <w:rsid w:val="007C6B52"/>
    <w:rsid w:val="007D16C5"/>
    <w:rsid w:val="007D535C"/>
    <w:rsid w:val="007D5C82"/>
    <w:rsid w:val="007E51B4"/>
    <w:rsid w:val="007E6C12"/>
    <w:rsid w:val="007E7D82"/>
    <w:rsid w:val="007F4F81"/>
    <w:rsid w:val="007F5992"/>
    <w:rsid w:val="007F5B52"/>
    <w:rsid w:val="007F77BE"/>
    <w:rsid w:val="0080791A"/>
    <w:rsid w:val="00815493"/>
    <w:rsid w:val="00815BBF"/>
    <w:rsid w:val="00822810"/>
    <w:rsid w:val="00823206"/>
    <w:rsid w:val="008243EE"/>
    <w:rsid w:val="008247F4"/>
    <w:rsid w:val="008250CB"/>
    <w:rsid w:val="00826382"/>
    <w:rsid w:val="008279F5"/>
    <w:rsid w:val="0083201E"/>
    <w:rsid w:val="00832FBA"/>
    <w:rsid w:val="008336BF"/>
    <w:rsid w:val="00834CA1"/>
    <w:rsid w:val="00842F95"/>
    <w:rsid w:val="00843C6C"/>
    <w:rsid w:val="00845127"/>
    <w:rsid w:val="008460F1"/>
    <w:rsid w:val="00850EC0"/>
    <w:rsid w:val="008513AB"/>
    <w:rsid w:val="00851BA9"/>
    <w:rsid w:val="0085629C"/>
    <w:rsid w:val="00862A7E"/>
    <w:rsid w:val="00862FE4"/>
    <w:rsid w:val="0086389A"/>
    <w:rsid w:val="00872C0B"/>
    <w:rsid w:val="00873722"/>
    <w:rsid w:val="00874666"/>
    <w:rsid w:val="0087605E"/>
    <w:rsid w:val="008856AC"/>
    <w:rsid w:val="00886F02"/>
    <w:rsid w:val="00892A17"/>
    <w:rsid w:val="00892BB2"/>
    <w:rsid w:val="00896C19"/>
    <w:rsid w:val="008A55A5"/>
    <w:rsid w:val="008B1FEE"/>
    <w:rsid w:val="008B2B34"/>
    <w:rsid w:val="008B70EF"/>
    <w:rsid w:val="008C03D5"/>
    <w:rsid w:val="008C0D65"/>
    <w:rsid w:val="008C206A"/>
    <w:rsid w:val="008C3AF7"/>
    <w:rsid w:val="008C52F4"/>
    <w:rsid w:val="008D2710"/>
    <w:rsid w:val="008D2AF4"/>
    <w:rsid w:val="008D474A"/>
    <w:rsid w:val="008D598C"/>
    <w:rsid w:val="008E3662"/>
    <w:rsid w:val="008E6046"/>
    <w:rsid w:val="008E7D56"/>
    <w:rsid w:val="00901A4B"/>
    <w:rsid w:val="00903C32"/>
    <w:rsid w:val="0091275B"/>
    <w:rsid w:val="0091385D"/>
    <w:rsid w:val="00916B0B"/>
    <w:rsid w:val="00916B16"/>
    <w:rsid w:val="009173B9"/>
    <w:rsid w:val="009175A3"/>
    <w:rsid w:val="009220CC"/>
    <w:rsid w:val="00922722"/>
    <w:rsid w:val="00925BFB"/>
    <w:rsid w:val="0093335D"/>
    <w:rsid w:val="0093613E"/>
    <w:rsid w:val="00936EB5"/>
    <w:rsid w:val="00936F04"/>
    <w:rsid w:val="00937D06"/>
    <w:rsid w:val="00941C11"/>
    <w:rsid w:val="00943026"/>
    <w:rsid w:val="00944261"/>
    <w:rsid w:val="00950A74"/>
    <w:rsid w:val="00951C24"/>
    <w:rsid w:val="0095693E"/>
    <w:rsid w:val="00961765"/>
    <w:rsid w:val="00961F47"/>
    <w:rsid w:val="00966B81"/>
    <w:rsid w:val="00967B0B"/>
    <w:rsid w:val="00976F10"/>
    <w:rsid w:val="00977BF9"/>
    <w:rsid w:val="00980E60"/>
    <w:rsid w:val="009875C0"/>
    <w:rsid w:val="009921B0"/>
    <w:rsid w:val="009941A9"/>
    <w:rsid w:val="009A263D"/>
    <w:rsid w:val="009A4AC3"/>
    <w:rsid w:val="009A6AFD"/>
    <w:rsid w:val="009A6DDC"/>
    <w:rsid w:val="009B335B"/>
    <w:rsid w:val="009B38BC"/>
    <w:rsid w:val="009B3A4C"/>
    <w:rsid w:val="009B3ED3"/>
    <w:rsid w:val="009B4584"/>
    <w:rsid w:val="009B798E"/>
    <w:rsid w:val="009C1822"/>
    <w:rsid w:val="009C22C8"/>
    <w:rsid w:val="009C4328"/>
    <w:rsid w:val="009C7720"/>
    <w:rsid w:val="009D2D0E"/>
    <w:rsid w:val="009D71D8"/>
    <w:rsid w:val="009E3752"/>
    <w:rsid w:val="009E4C4E"/>
    <w:rsid w:val="009E73EC"/>
    <w:rsid w:val="009F0179"/>
    <w:rsid w:val="009F0BAA"/>
    <w:rsid w:val="009F130B"/>
    <w:rsid w:val="009F5336"/>
    <w:rsid w:val="009F5B6A"/>
    <w:rsid w:val="00A0188C"/>
    <w:rsid w:val="00A1232A"/>
    <w:rsid w:val="00A1278C"/>
    <w:rsid w:val="00A15ECB"/>
    <w:rsid w:val="00A23AFA"/>
    <w:rsid w:val="00A26BFD"/>
    <w:rsid w:val="00A30A23"/>
    <w:rsid w:val="00A31B3E"/>
    <w:rsid w:val="00A35517"/>
    <w:rsid w:val="00A423C3"/>
    <w:rsid w:val="00A463CE"/>
    <w:rsid w:val="00A50315"/>
    <w:rsid w:val="00A532F3"/>
    <w:rsid w:val="00A537E1"/>
    <w:rsid w:val="00A60A81"/>
    <w:rsid w:val="00A61747"/>
    <w:rsid w:val="00A619EE"/>
    <w:rsid w:val="00A621B0"/>
    <w:rsid w:val="00A6316D"/>
    <w:rsid w:val="00A64CFE"/>
    <w:rsid w:val="00A65454"/>
    <w:rsid w:val="00A67CA9"/>
    <w:rsid w:val="00A74B2F"/>
    <w:rsid w:val="00A76877"/>
    <w:rsid w:val="00A82953"/>
    <w:rsid w:val="00A82A48"/>
    <w:rsid w:val="00A82FFD"/>
    <w:rsid w:val="00A8489E"/>
    <w:rsid w:val="00A857AF"/>
    <w:rsid w:val="00A858F6"/>
    <w:rsid w:val="00AA160D"/>
    <w:rsid w:val="00AA3CB8"/>
    <w:rsid w:val="00AA4F4B"/>
    <w:rsid w:val="00AB02A7"/>
    <w:rsid w:val="00AB5978"/>
    <w:rsid w:val="00AB6170"/>
    <w:rsid w:val="00AC111B"/>
    <w:rsid w:val="00AC1F9B"/>
    <w:rsid w:val="00AC29F3"/>
    <w:rsid w:val="00AC35B3"/>
    <w:rsid w:val="00AD28F7"/>
    <w:rsid w:val="00AD4E1F"/>
    <w:rsid w:val="00AE0091"/>
    <w:rsid w:val="00AE0D81"/>
    <w:rsid w:val="00AE1218"/>
    <w:rsid w:val="00AE47BC"/>
    <w:rsid w:val="00AE6406"/>
    <w:rsid w:val="00AF176D"/>
    <w:rsid w:val="00AF3AA4"/>
    <w:rsid w:val="00AF60E6"/>
    <w:rsid w:val="00AF6BA3"/>
    <w:rsid w:val="00AF6CC1"/>
    <w:rsid w:val="00AF762B"/>
    <w:rsid w:val="00B066C4"/>
    <w:rsid w:val="00B075FB"/>
    <w:rsid w:val="00B07DAA"/>
    <w:rsid w:val="00B14B3E"/>
    <w:rsid w:val="00B2007E"/>
    <w:rsid w:val="00B20DAD"/>
    <w:rsid w:val="00B21A00"/>
    <w:rsid w:val="00B231E5"/>
    <w:rsid w:val="00B2396F"/>
    <w:rsid w:val="00B2551E"/>
    <w:rsid w:val="00B31665"/>
    <w:rsid w:val="00B33B63"/>
    <w:rsid w:val="00B36958"/>
    <w:rsid w:val="00B42D40"/>
    <w:rsid w:val="00B469A9"/>
    <w:rsid w:val="00B46C92"/>
    <w:rsid w:val="00B52FA4"/>
    <w:rsid w:val="00B554EE"/>
    <w:rsid w:val="00B62876"/>
    <w:rsid w:val="00B71639"/>
    <w:rsid w:val="00B72235"/>
    <w:rsid w:val="00B7293F"/>
    <w:rsid w:val="00B73B0C"/>
    <w:rsid w:val="00B73DD0"/>
    <w:rsid w:val="00B7440C"/>
    <w:rsid w:val="00B74B62"/>
    <w:rsid w:val="00B80188"/>
    <w:rsid w:val="00B80B4C"/>
    <w:rsid w:val="00B80C4F"/>
    <w:rsid w:val="00B81F5E"/>
    <w:rsid w:val="00B823B4"/>
    <w:rsid w:val="00B83B96"/>
    <w:rsid w:val="00B96404"/>
    <w:rsid w:val="00B968CB"/>
    <w:rsid w:val="00B96D3F"/>
    <w:rsid w:val="00B973E0"/>
    <w:rsid w:val="00B97703"/>
    <w:rsid w:val="00B9771D"/>
    <w:rsid w:val="00BA099F"/>
    <w:rsid w:val="00BA1B77"/>
    <w:rsid w:val="00BA27D8"/>
    <w:rsid w:val="00BA2C59"/>
    <w:rsid w:val="00BA37E0"/>
    <w:rsid w:val="00BB45E8"/>
    <w:rsid w:val="00BB5911"/>
    <w:rsid w:val="00BB6DF6"/>
    <w:rsid w:val="00BC1232"/>
    <w:rsid w:val="00BC3868"/>
    <w:rsid w:val="00BC424A"/>
    <w:rsid w:val="00BD30D8"/>
    <w:rsid w:val="00BD3618"/>
    <w:rsid w:val="00BD3E7C"/>
    <w:rsid w:val="00BD4ABF"/>
    <w:rsid w:val="00BD4C15"/>
    <w:rsid w:val="00BD782F"/>
    <w:rsid w:val="00BE088C"/>
    <w:rsid w:val="00BE3B49"/>
    <w:rsid w:val="00BE6D5F"/>
    <w:rsid w:val="00BF20A4"/>
    <w:rsid w:val="00C02291"/>
    <w:rsid w:val="00C02B87"/>
    <w:rsid w:val="00C05707"/>
    <w:rsid w:val="00C11C91"/>
    <w:rsid w:val="00C20440"/>
    <w:rsid w:val="00C259C6"/>
    <w:rsid w:val="00C25D22"/>
    <w:rsid w:val="00C32521"/>
    <w:rsid w:val="00C3386A"/>
    <w:rsid w:val="00C357FD"/>
    <w:rsid w:val="00C36609"/>
    <w:rsid w:val="00C4086D"/>
    <w:rsid w:val="00C44124"/>
    <w:rsid w:val="00C51ADB"/>
    <w:rsid w:val="00C51D9E"/>
    <w:rsid w:val="00C60A59"/>
    <w:rsid w:val="00C60E2D"/>
    <w:rsid w:val="00C628E6"/>
    <w:rsid w:val="00C662FB"/>
    <w:rsid w:val="00C70642"/>
    <w:rsid w:val="00C70F63"/>
    <w:rsid w:val="00C7250E"/>
    <w:rsid w:val="00C74CA2"/>
    <w:rsid w:val="00C7573E"/>
    <w:rsid w:val="00C8238A"/>
    <w:rsid w:val="00C8299E"/>
    <w:rsid w:val="00C8498D"/>
    <w:rsid w:val="00C9165E"/>
    <w:rsid w:val="00C9204F"/>
    <w:rsid w:val="00C9594E"/>
    <w:rsid w:val="00C96A18"/>
    <w:rsid w:val="00CA1584"/>
    <w:rsid w:val="00CA1896"/>
    <w:rsid w:val="00CA20EC"/>
    <w:rsid w:val="00CA3ED0"/>
    <w:rsid w:val="00CB4AEC"/>
    <w:rsid w:val="00CB5B28"/>
    <w:rsid w:val="00CB611D"/>
    <w:rsid w:val="00CB7A4B"/>
    <w:rsid w:val="00CC518E"/>
    <w:rsid w:val="00CC7747"/>
    <w:rsid w:val="00CD0A7C"/>
    <w:rsid w:val="00CD0F95"/>
    <w:rsid w:val="00CD2795"/>
    <w:rsid w:val="00CD5F7C"/>
    <w:rsid w:val="00CD7E7B"/>
    <w:rsid w:val="00CE2BAC"/>
    <w:rsid w:val="00CF1AD8"/>
    <w:rsid w:val="00CF263B"/>
    <w:rsid w:val="00CF487E"/>
    <w:rsid w:val="00CF5371"/>
    <w:rsid w:val="00CF558E"/>
    <w:rsid w:val="00D0323A"/>
    <w:rsid w:val="00D0559F"/>
    <w:rsid w:val="00D059F9"/>
    <w:rsid w:val="00D065FE"/>
    <w:rsid w:val="00D077E9"/>
    <w:rsid w:val="00D14B97"/>
    <w:rsid w:val="00D211D9"/>
    <w:rsid w:val="00D212B4"/>
    <w:rsid w:val="00D23A9F"/>
    <w:rsid w:val="00D240D3"/>
    <w:rsid w:val="00D277EB"/>
    <w:rsid w:val="00D30726"/>
    <w:rsid w:val="00D308BA"/>
    <w:rsid w:val="00D32A8C"/>
    <w:rsid w:val="00D36B01"/>
    <w:rsid w:val="00D377BE"/>
    <w:rsid w:val="00D40EF7"/>
    <w:rsid w:val="00D412B6"/>
    <w:rsid w:val="00D41CB5"/>
    <w:rsid w:val="00D42CB7"/>
    <w:rsid w:val="00D42D2F"/>
    <w:rsid w:val="00D4381D"/>
    <w:rsid w:val="00D44C27"/>
    <w:rsid w:val="00D45264"/>
    <w:rsid w:val="00D45A5C"/>
    <w:rsid w:val="00D52430"/>
    <w:rsid w:val="00D5413D"/>
    <w:rsid w:val="00D570A9"/>
    <w:rsid w:val="00D66CE3"/>
    <w:rsid w:val="00D70D02"/>
    <w:rsid w:val="00D71FB7"/>
    <w:rsid w:val="00D7236A"/>
    <w:rsid w:val="00D729B7"/>
    <w:rsid w:val="00D74BBB"/>
    <w:rsid w:val="00D74E2F"/>
    <w:rsid w:val="00D76E32"/>
    <w:rsid w:val="00D76F5A"/>
    <w:rsid w:val="00D770C7"/>
    <w:rsid w:val="00D86686"/>
    <w:rsid w:val="00D86945"/>
    <w:rsid w:val="00D87E04"/>
    <w:rsid w:val="00D90290"/>
    <w:rsid w:val="00D9120E"/>
    <w:rsid w:val="00D93781"/>
    <w:rsid w:val="00DA2CB0"/>
    <w:rsid w:val="00DA53ED"/>
    <w:rsid w:val="00DA6868"/>
    <w:rsid w:val="00DA7AFE"/>
    <w:rsid w:val="00DB0337"/>
    <w:rsid w:val="00DB2EFE"/>
    <w:rsid w:val="00DB435D"/>
    <w:rsid w:val="00DB5145"/>
    <w:rsid w:val="00DB63D3"/>
    <w:rsid w:val="00DC173B"/>
    <w:rsid w:val="00DC6365"/>
    <w:rsid w:val="00DC7879"/>
    <w:rsid w:val="00DD12CA"/>
    <w:rsid w:val="00DD152F"/>
    <w:rsid w:val="00DD4ACF"/>
    <w:rsid w:val="00DE213F"/>
    <w:rsid w:val="00DE5884"/>
    <w:rsid w:val="00DE6C9C"/>
    <w:rsid w:val="00DE6DD7"/>
    <w:rsid w:val="00DE71A4"/>
    <w:rsid w:val="00DF027C"/>
    <w:rsid w:val="00DF080E"/>
    <w:rsid w:val="00DF09D0"/>
    <w:rsid w:val="00E00A32"/>
    <w:rsid w:val="00E01B3C"/>
    <w:rsid w:val="00E030E7"/>
    <w:rsid w:val="00E03421"/>
    <w:rsid w:val="00E0368F"/>
    <w:rsid w:val="00E0390D"/>
    <w:rsid w:val="00E03E9A"/>
    <w:rsid w:val="00E04415"/>
    <w:rsid w:val="00E044A5"/>
    <w:rsid w:val="00E04D43"/>
    <w:rsid w:val="00E0756A"/>
    <w:rsid w:val="00E121A7"/>
    <w:rsid w:val="00E12BBE"/>
    <w:rsid w:val="00E16849"/>
    <w:rsid w:val="00E22ACD"/>
    <w:rsid w:val="00E23B00"/>
    <w:rsid w:val="00E267B8"/>
    <w:rsid w:val="00E308F6"/>
    <w:rsid w:val="00E50987"/>
    <w:rsid w:val="00E51168"/>
    <w:rsid w:val="00E620B0"/>
    <w:rsid w:val="00E63417"/>
    <w:rsid w:val="00E63E05"/>
    <w:rsid w:val="00E701D0"/>
    <w:rsid w:val="00E714AE"/>
    <w:rsid w:val="00E752AB"/>
    <w:rsid w:val="00E75397"/>
    <w:rsid w:val="00E81B40"/>
    <w:rsid w:val="00E81E39"/>
    <w:rsid w:val="00E8315B"/>
    <w:rsid w:val="00E875F3"/>
    <w:rsid w:val="00E91205"/>
    <w:rsid w:val="00E92BB9"/>
    <w:rsid w:val="00E93179"/>
    <w:rsid w:val="00E973BD"/>
    <w:rsid w:val="00E97FFC"/>
    <w:rsid w:val="00EA339D"/>
    <w:rsid w:val="00EB0402"/>
    <w:rsid w:val="00EB3AA1"/>
    <w:rsid w:val="00EB7B68"/>
    <w:rsid w:val="00EC5203"/>
    <w:rsid w:val="00EC6950"/>
    <w:rsid w:val="00ED58A6"/>
    <w:rsid w:val="00ED5DC0"/>
    <w:rsid w:val="00ED5F41"/>
    <w:rsid w:val="00ED7723"/>
    <w:rsid w:val="00EE77A3"/>
    <w:rsid w:val="00EF5430"/>
    <w:rsid w:val="00EF555B"/>
    <w:rsid w:val="00F00BA1"/>
    <w:rsid w:val="00F027BB"/>
    <w:rsid w:val="00F02FDA"/>
    <w:rsid w:val="00F04755"/>
    <w:rsid w:val="00F052BD"/>
    <w:rsid w:val="00F05B39"/>
    <w:rsid w:val="00F06380"/>
    <w:rsid w:val="00F06CFA"/>
    <w:rsid w:val="00F11DCF"/>
    <w:rsid w:val="00F14869"/>
    <w:rsid w:val="00F162EA"/>
    <w:rsid w:val="00F17086"/>
    <w:rsid w:val="00F20CC0"/>
    <w:rsid w:val="00F217B3"/>
    <w:rsid w:val="00F27A59"/>
    <w:rsid w:val="00F27E86"/>
    <w:rsid w:val="00F30598"/>
    <w:rsid w:val="00F3130F"/>
    <w:rsid w:val="00F34289"/>
    <w:rsid w:val="00F34DDE"/>
    <w:rsid w:val="00F367E1"/>
    <w:rsid w:val="00F42597"/>
    <w:rsid w:val="00F4277C"/>
    <w:rsid w:val="00F501B8"/>
    <w:rsid w:val="00F52D27"/>
    <w:rsid w:val="00F539BE"/>
    <w:rsid w:val="00F540B7"/>
    <w:rsid w:val="00F670E7"/>
    <w:rsid w:val="00F71AE6"/>
    <w:rsid w:val="00F7229C"/>
    <w:rsid w:val="00F778F8"/>
    <w:rsid w:val="00F77BD3"/>
    <w:rsid w:val="00F81ECE"/>
    <w:rsid w:val="00F82D1C"/>
    <w:rsid w:val="00F83527"/>
    <w:rsid w:val="00F93134"/>
    <w:rsid w:val="00F95205"/>
    <w:rsid w:val="00F95841"/>
    <w:rsid w:val="00FA271B"/>
    <w:rsid w:val="00FA2914"/>
    <w:rsid w:val="00FA2BFC"/>
    <w:rsid w:val="00FA6293"/>
    <w:rsid w:val="00FA77E2"/>
    <w:rsid w:val="00FB0038"/>
    <w:rsid w:val="00FB26E1"/>
    <w:rsid w:val="00FB4F07"/>
    <w:rsid w:val="00FC6212"/>
    <w:rsid w:val="00FD199D"/>
    <w:rsid w:val="00FD583F"/>
    <w:rsid w:val="00FD6AA0"/>
    <w:rsid w:val="00FD7488"/>
    <w:rsid w:val="00FE45E9"/>
    <w:rsid w:val="00FF16B4"/>
    <w:rsid w:val="00FF37BD"/>
    <w:rsid w:val="00FF796B"/>
    <w:rsid w:val="1C7D6D18"/>
    <w:rsid w:val="34B2DD8E"/>
    <w:rsid w:val="701D1EB2"/>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33CD6"/>
  <w15:docId w15:val="{51936126-DBB7-42B5-8EA5-97CC4CF3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ind w:left="432"/>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32A8C"/>
    <w:pPr>
      <w:keepNext/>
      <w:numPr>
        <w:ilvl w:val="1"/>
        <w:numId w:val="1"/>
      </w:numPr>
      <w:spacing w:after="240" w:line="240" w:lineRule="auto"/>
      <w:outlineLvl w:val="1"/>
    </w:pPr>
    <w:rPr>
      <w:rFonts w:eastAsiaTheme="majorEastAsia" w:cstheme="majorBidi"/>
      <w:b w:val="0"/>
      <w:sz w:val="36"/>
      <w:szCs w:val="26"/>
      <w:u w:val="single"/>
    </w:rPr>
  </w:style>
  <w:style w:type="paragraph" w:styleId="Titre3">
    <w:name w:val="heading 3"/>
    <w:basedOn w:val="Normal"/>
    <w:next w:val="Normal"/>
    <w:link w:val="Titre3Car"/>
    <w:uiPriority w:val="5"/>
    <w:unhideWhenUsed/>
    <w:qFormat/>
    <w:rsid w:val="00FD6AA0"/>
    <w:pPr>
      <w:keepNext/>
      <w:keepLines/>
      <w:numPr>
        <w:ilvl w:val="2"/>
        <w:numId w:val="1"/>
      </w:numPr>
      <w:spacing w:before="40"/>
      <w:outlineLvl w:val="2"/>
    </w:pPr>
    <w:rPr>
      <w:rFonts w:eastAsiaTheme="majorEastAsia" w:cstheme="majorBidi"/>
      <w:b w:val="0"/>
      <w:sz w:val="32"/>
      <w:szCs w:val="32"/>
      <w:u w:val="single"/>
    </w:rPr>
  </w:style>
  <w:style w:type="paragraph" w:styleId="Titre4">
    <w:name w:val="heading 4"/>
    <w:basedOn w:val="Normal"/>
    <w:next w:val="Normal"/>
    <w:link w:val="Titre4Car"/>
    <w:uiPriority w:val="1"/>
    <w:unhideWhenUsed/>
    <w:qFormat/>
    <w:rsid w:val="00455707"/>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unhideWhenUsed/>
    <w:qFormat/>
    <w:rsid w:val="00455707"/>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unhideWhenUsed/>
    <w:qFormat/>
    <w:rsid w:val="00455707"/>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unhideWhenUsed/>
    <w:qFormat/>
    <w:rsid w:val="00455707"/>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unhideWhenUsed/>
    <w:qFormat/>
    <w:rsid w:val="00455707"/>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unhideWhenUsed/>
    <w:qFormat/>
    <w:rsid w:val="00455707"/>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32A8C"/>
    <w:rPr>
      <w:rFonts w:eastAsiaTheme="majorEastAsia" w:cstheme="majorBidi"/>
      <w:color w:val="082A75" w:themeColor="text2"/>
      <w:sz w:val="36"/>
      <w:szCs w:val="26"/>
      <w:u w:val="single"/>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hgkelc">
    <w:name w:val="hgkelc"/>
    <w:basedOn w:val="Policepardfaut"/>
    <w:rsid w:val="001A0169"/>
  </w:style>
  <w:style w:type="character" w:customStyle="1" w:styleId="Titre3Car">
    <w:name w:val="Titre 3 Car"/>
    <w:basedOn w:val="Policepardfaut"/>
    <w:link w:val="Titre3"/>
    <w:uiPriority w:val="5"/>
    <w:rsid w:val="00FD6AA0"/>
    <w:rPr>
      <w:rFonts w:eastAsiaTheme="majorEastAsia" w:cstheme="majorBidi"/>
      <w:color w:val="082A75" w:themeColor="text2"/>
      <w:sz w:val="32"/>
      <w:szCs w:val="32"/>
      <w:u w:val="single"/>
    </w:rPr>
  </w:style>
  <w:style w:type="character" w:customStyle="1" w:styleId="Titre4Car">
    <w:name w:val="Titre 4 Car"/>
    <w:basedOn w:val="Policepardfaut"/>
    <w:link w:val="Titre4"/>
    <w:uiPriority w:val="1"/>
    <w:rsid w:val="00455707"/>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rsid w:val="00455707"/>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rsid w:val="00455707"/>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rsid w:val="00455707"/>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rsid w:val="00455707"/>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rsid w:val="00455707"/>
    <w:rPr>
      <w:rFonts w:asciiTheme="majorHAnsi" w:eastAsiaTheme="majorEastAsia" w:hAnsiTheme="majorHAnsi" w:cstheme="majorBidi"/>
      <w:b/>
      <w:i/>
      <w:iCs/>
      <w:color w:val="221D5D" w:themeColor="text1" w:themeTint="D8"/>
      <w:sz w:val="21"/>
      <w:szCs w:val="21"/>
    </w:rPr>
  </w:style>
  <w:style w:type="paragraph" w:styleId="Paragraphedeliste">
    <w:name w:val="List Paragraph"/>
    <w:basedOn w:val="Normal"/>
    <w:link w:val="ParagraphedelisteCar"/>
    <w:unhideWhenUsed/>
    <w:qFormat/>
    <w:rsid w:val="00455707"/>
    <w:pPr>
      <w:ind w:left="720"/>
      <w:contextualSpacing/>
    </w:pPr>
  </w:style>
  <w:style w:type="character" w:styleId="Lienhypertexte">
    <w:name w:val="Hyperlink"/>
    <w:basedOn w:val="Policepardfaut"/>
    <w:uiPriority w:val="99"/>
    <w:unhideWhenUsed/>
    <w:rsid w:val="00C60E2D"/>
    <w:rPr>
      <w:color w:val="3592CF" w:themeColor="hyperlink"/>
      <w:u w:val="single"/>
    </w:rPr>
  </w:style>
  <w:style w:type="character" w:styleId="Mentionnonrsolue">
    <w:name w:val="Unresolved Mention"/>
    <w:basedOn w:val="Policepardfaut"/>
    <w:uiPriority w:val="99"/>
    <w:semiHidden/>
    <w:unhideWhenUsed/>
    <w:rsid w:val="00C60E2D"/>
    <w:rPr>
      <w:color w:val="605E5C"/>
      <w:shd w:val="clear" w:color="auto" w:fill="E1DFDD"/>
    </w:rPr>
  </w:style>
  <w:style w:type="paragraph" w:styleId="En-ttedetabledesmatires">
    <w:name w:val="TOC Heading"/>
    <w:basedOn w:val="Titre1"/>
    <w:next w:val="Normal"/>
    <w:uiPriority w:val="39"/>
    <w:unhideWhenUsed/>
    <w:qFormat/>
    <w:rsid w:val="00BE3B49"/>
    <w:pPr>
      <w:keepLines/>
      <w:numPr>
        <w:numId w:val="0"/>
      </w:numPr>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BE3B49"/>
    <w:pPr>
      <w:spacing w:after="100"/>
    </w:pPr>
  </w:style>
  <w:style w:type="paragraph" w:styleId="TM2">
    <w:name w:val="toc 2"/>
    <w:basedOn w:val="Normal"/>
    <w:next w:val="Normal"/>
    <w:autoRedefine/>
    <w:uiPriority w:val="39"/>
    <w:unhideWhenUsed/>
    <w:rsid w:val="00BE3B49"/>
    <w:pPr>
      <w:spacing w:after="100"/>
      <w:ind w:left="280"/>
    </w:pPr>
  </w:style>
  <w:style w:type="paragraph" w:styleId="TM3">
    <w:name w:val="toc 3"/>
    <w:basedOn w:val="Normal"/>
    <w:next w:val="Normal"/>
    <w:autoRedefine/>
    <w:uiPriority w:val="39"/>
    <w:unhideWhenUsed/>
    <w:rsid w:val="00BE3B49"/>
    <w:pPr>
      <w:spacing w:after="100"/>
      <w:ind w:left="560"/>
    </w:pPr>
  </w:style>
  <w:style w:type="paragraph" w:styleId="Lgende">
    <w:name w:val="caption"/>
    <w:basedOn w:val="Normal"/>
    <w:next w:val="Normal"/>
    <w:uiPriority w:val="35"/>
    <w:unhideWhenUsed/>
    <w:qFormat/>
    <w:rsid w:val="006B0112"/>
    <w:pPr>
      <w:spacing w:after="200" w:line="240" w:lineRule="auto"/>
    </w:pPr>
    <w:rPr>
      <w:i/>
      <w:iCs/>
      <w:sz w:val="18"/>
      <w:szCs w:val="18"/>
    </w:rPr>
  </w:style>
  <w:style w:type="paragraph" w:styleId="NormalWeb">
    <w:name w:val="Normal (Web)"/>
    <w:basedOn w:val="Normal"/>
    <w:uiPriority w:val="99"/>
    <w:semiHidden/>
    <w:unhideWhenUsed/>
    <w:rsid w:val="00A0188C"/>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customStyle="1" w:styleId="ParagraphedelisteCar">
    <w:name w:val="Paragraphe de liste Car"/>
    <w:basedOn w:val="Policepardfaut"/>
    <w:link w:val="Paragraphedeliste"/>
    <w:locked/>
    <w:rsid w:val="000A2943"/>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5773">
      <w:bodyDiv w:val="1"/>
      <w:marLeft w:val="0"/>
      <w:marRight w:val="0"/>
      <w:marTop w:val="0"/>
      <w:marBottom w:val="0"/>
      <w:divBdr>
        <w:top w:val="none" w:sz="0" w:space="0" w:color="auto"/>
        <w:left w:val="none" w:sz="0" w:space="0" w:color="auto"/>
        <w:bottom w:val="none" w:sz="0" w:space="0" w:color="auto"/>
        <w:right w:val="none" w:sz="0" w:space="0" w:color="auto"/>
      </w:divBdr>
    </w:div>
    <w:div w:id="335814604">
      <w:bodyDiv w:val="1"/>
      <w:marLeft w:val="0"/>
      <w:marRight w:val="0"/>
      <w:marTop w:val="0"/>
      <w:marBottom w:val="0"/>
      <w:divBdr>
        <w:top w:val="none" w:sz="0" w:space="0" w:color="auto"/>
        <w:left w:val="none" w:sz="0" w:space="0" w:color="auto"/>
        <w:bottom w:val="none" w:sz="0" w:space="0" w:color="auto"/>
        <w:right w:val="none" w:sz="0" w:space="0" w:color="auto"/>
      </w:divBdr>
    </w:div>
    <w:div w:id="458383229">
      <w:bodyDiv w:val="1"/>
      <w:marLeft w:val="0"/>
      <w:marRight w:val="0"/>
      <w:marTop w:val="0"/>
      <w:marBottom w:val="0"/>
      <w:divBdr>
        <w:top w:val="none" w:sz="0" w:space="0" w:color="auto"/>
        <w:left w:val="none" w:sz="0" w:space="0" w:color="auto"/>
        <w:bottom w:val="none" w:sz="0" w:space="0" w:color="auto"/>
        <w:right w:val="none" w:sz="0" w:space="0" w:color="auto"/>
      </w:divBdr>
    </w:div>
    <w:div w:id="538787578">
      <w:bodyDiv w:val="1"/>
      <w:marLeft w:val="0"/>
      <w:marRight w:val="0"/>
      <w:marTop w:val="0"/>
      <w:marBottom w:val="0"/>
      <w:divBdr>
        <w:top w:val="none" w:sz="0" w:space="0" w:color="auto"/>
        <w:left w:val="none" w:sz="0" w:space="0" w:color="auto"/>
        <w:bottom w:val="none" w:sz="0" w:space="0" w:color="auto"/>
        <w:right w:val="none" w:sz="0" w:space="0" w:color="auto"/>
      </w:divBdr>
    </w:div>
    <w:div w:id="1024743176">
      <w:bodyDiv w:val="1"/>
      <w:marLeft w:val="0"/>
      <w:marRight w:val="0"/>
      <w:marTop w:val="0"/>
      <w:marBottom w:val="0"/>
      <w:divBdr>
        <w:top w:val="none" w:sz="0" w:space="0" w:color="auto"/>
        <w:left w:val="none" w:sz="0" w:space="0" w:color="auto"/>
        <w:bottom w:val="none" w:sz="0" w:space="0" w:color="auto"/>
        <w:right w:val="none" w:sz="0" w:space="0" w:color="auto"/>
      </w:divBdr>
    </w:div>
    <w:div w:id="1108548795">
      <w:bodyDiv w:val="1"/>
      <w:marLeft w:val="0"/>
      <w:marRight w:val="0"/>
      <w:marTop w:val="0"/>
      <w:marBottom w:val="0"/>
      <w:divBdr>
        <w:top w:val="none" w:sz="0" w:space="0" w:color="auto"/>
        <w:left w:val="none" w:sz="0" w:space="0" w:color="auto"/>
        <w:bottom w:val="none" w:sz="0" w:space="0" w:color="auto"/>
        <w:right w:val="none" w:sz="0" w:space="0" w:color="auto"/>
      </w:divBdr>
      <w:divsChild>
        <w:div w:id="413357610">
          <w:marLeft w:val="0"/>
          <w:marRight w:val="0"/>
          <w:marTop w:val="0"/>
          <w:marBottom w:val="0"/>
          <w:divBdr>
            <w:top w:val="none" w:sz="0" w:space="0" w:color="auto"/>
            <w:left w:val="none" w:sz="0" w:space="0" w:color="auto"/>
            <w:bottom w:val="none" w:sz="0" w:space="0" w:color="auto"/>
            <w:right w:val="none" w:sz="0" w:space="0" w:color="auto"/>
          </w:divBdr>
          <w:divsChild>
            <w:div w:id="2147355476">
              <w:marLeft w:val="0"/>
              <w:marRight w:val="0"/>
              <w:marTop w:val="0"/>
              <w:marBottom w:val="0"/>
              <w:divBdr>
                <w:top w:val="none" w:sz="0" w:space="0" w:color="auto"/>
                <w:left w:val="none" w:sz="0" w:space="0" w:color="auto"/>
                <w:bottom w:val="none" w:sz="0" w:space="0" w:color="auto"/>
                <w:right w:val="none" w:sz="0" w:space="0" w:color="auto"/>
              </w:divBdr>
              <w:divsChild>
                <w:div w:id="1384721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6350053">
          <w:marLeft w:val="0"/>
          <w:marRight w:val="0"/>
          <w:marTop w:val="0"/>
          <w:marBottom w:val="0"/>
          <w:divBdr>
            <w:top w:val="none" w:sz="0" w:space="0" w:color="auto"/>
            <w:left w:val="none" w:sz="0" w:space="0" w:color="auto"/>
            <w:bottom w:val="none" w:sz="0" w:space="0" w:color="auto"/>
            <w:right w:val="none" w:sz="0" w:space="0" w:color="auto"/>
          </w:divBdr>
          <w:divsChild>
            <w:div w:id="1870603044">
              <w:marLeft w:val="0"/>
              <w:marRight w:val="0"/>
              <w:marTop w:val="0"/>
              <w:marBottom w:val="0"/>
              <w:divBdr>
                <w:top w:val="none" w:sz="0" w:space="0" w:color="auto"/>
                <w:left w:val="none" w:sz="0" w:space="0" w:color="auto"/>
                <w:bottom w:val="none" w:sz="0" w:space="0" w:color="auto"/>
                <w:right w:val="none" w:sz="0" w:space="0" w:color="auto"/>
              </w:divBdr>
              <w:divsChild>
                <w:div w:id="818231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7112377">
          <w:marLeft w:val="0"/>
          <w:marRight w:val="0"/>
          <w:marTop w:val="0"/>
          <w:marBottom w:val="0"/>
          <w:divBdr>
            <w:top w:val="none" w:sz="0" w:space="0" w:color="auto"/>
            <w:left w:val="none" w:sz="0" w:space="0" w:color="auto"/>
            <w:bottom w:val="none" w:sz="0" w:space="0" w:color="auto"/>
            <w:right w:val="none" w:sz="0" w:space="0" w:color="auto"/>
          </w:divBdr>
          <w:divsChild>
            <w:div w:id="1738480800">
              <w:marLeft w:val="0"/>
              <w:marRight w:val="0"/>
              <w:marTop w:val="0"/>
              <w:marBottom w:val="0"/>
              <w:divBdr>
                <w:top w:val="none" w:sz="0" w:space="0" w:color="auto"/>
                <w:left w:val="none" w:sz="0" w:space="0" w:color="auto"/>
                <w:bottom w:val="none" w:sz="0" w:space="0" w:color="auto"/>
                <w:right w:val="none" w:sz="0" w:space="0" w:color="auto"/>
              </w:divBdr>
              <w:divsChild>
                <w:div w:id="730076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9110315">
          <w:marLeft w:val="0"/>
          <w:marRight w:val="0"/>
          <w:marTop w:val="0"/>
          <w:marBottom w:val="0"/>
          <w:divBdr>
            <w:top w:val="none" w:sz="0" w:space="0" w:color="auto"/>
            <w:left w:val="none" w:sz="0" w:space="0" w:color="auto"/>
            <w:bottom w:val="none" w:sz="0" w:space="0" w:color="auto"/>
            <w:right w:val="none" w:sz="0" w:space="0" w:color="auto"/>
          </w:divBdr>
          <w:divsChild>
            <w:div w:id="839583868">
              <w:marLeft w:val="0"/>
              <w:marRight w:val="0"/>
              <w:marTop w:val="0"/>
              <w:marBottom w:val="0"/>
              <w:divBdr>
                <w:top w:val="none" w:sz="0" w:space="0" w:color="auto"/>
                <w:left w:val="none" w:sz="0" w:space="0" w:color="auto"/>
                <w:bottom w:val="none" w:sz="0" w:space="0" w:color="auto"/>
                <w:right w:val="none" w:sz="0" w:space="0" w:color="auto"/>
              </w:divBdr>
              <w:divsChild>
                <w:div w:id="1003168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AppData\Local\Microsoft\Office\16.0\DTS\fr-FR%7b3E19C08E-C358-445E-A05E-E3E19376AEA0%7d\%7b05EDC974-26C5-45B1-A319-0262B301CBC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B20D1C56D426DBBEE3CE853A0CE31"/>
        <w:category>
          <w:name w:val="Général"/>
          <w:gallery w:val="placeholder"/>
        </w:category>
        <w:types>
          <w:type w:val="bbPlcHdr"/>
        </w:types>
        <w:behaviors>
          <w:behavior w:val="content"/>
        </w:behaviors>
        <w:guid w:val="{6DCE5263-599D-422D-B54A-11028B0430F6}"/>
      </w:docPartPr>
      <w:docPartBody>
        <w:p w:rsidR="00A74CB4" w:rsidRDefault="00B469A9">
          <w:pPr>
            <w:pStyle w:val="0A8B20D1C56D426DBBEE3CE853A0CE31"/>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janvier 9</w:t>
          </w:r>
          <w:r w:rsidRPr="00D86945">
            <w:rPr>
              <w:rStyle w:val="Sous-titreCar"/>
              <w:b/>
              <w:lang w:bidi="fr-FR"/>
            </w:rPr>
            <w:fldChar w:fldCharType="end"/>
          </w:r>
        </w:p>
      </w:docPartBody>
    </w:docPart>
    <w:docPart>
      <w:docPartPr>
        <w:name w:val="4ACD3299C0A84E6FB0EAD9F8EE31E175"/>
        <w:category>
          <w:name w:val="Général"/>
          <w:gallery w:val="placeholder"/>
        </w:category>
        <w:types>
          <w:type w:val="bbPlcHdr"/>
        </w:types>
        <w:behaviors>
          <w:behavior w:val="content"/>
        </w:behaviors>
        <w:guid w:val="{686642B2-CE6B-48B2-96AA-9BC589315AC9}"/>
      </w:docPartPr>
      <w:docPartBody>
        <w:p w:rsidR="00A74CB4" w:rsidRDefault="00B469A9">
          <w:pPr>
            <w:pStyle w:val="4ACD3299C0A84E6FB0EAD9F8EE31E175"/>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A9"/>
    <w:rsid w:val="000131EE"/>
    <w:rsid w:val="000745F5"/>
    <w:rsid w:val="00162C7E"/>
    <w:rsid w:val="001A511D"/>
    <w:rsid w:val="001D5F89"/>
    <w:rsid w:val="001F38D2"/>
    <w:rsid w:val="00255936"/>
    <w:rsid w:val="003A6B85"/>
    <w:rsid w:val="003F0A92"/>
    <w:rsid w:val="004F265D"/>
    <w:rsid w:val="005B0596"/>
    <w:rsid w:val="00651B33"/>
    <w:rsid w:val="00687E0D"/>
    <w:rsid w:val="00866E2F"/>
    <w:rsid w:val="0088710B"/>
    <w:rsid w:val="008A0F0F"/>
    <w:rsid w:val="008C0C1E"/>
    <w:rsid w:val="008C5AED"/>
    <w:rsid w:val="00A74CB4"/>
    <w:rsid w:val="00B469A9"/>
    <w:rsid w:val="00B726B4"/>
    <w:rsid w:val="00B8112D"/>
    <w:rsid w:val="00BF3C27"/>
    <w:rsid w:val="00CF4D3D"/>
    <w:rsid w:val="00DA49F7"/>
    <w:rsid w:val="00E10D20"/>
    <w:rsid w:val="00E60A67"/>
    <w:rsid w:val="00E90267"/>
    <w:rsid w:val="00E906CE"/>
    <w:rsid w:val="00EE3EFB"/>
    <w:rsid w:val="00F03E4D"/>
    <w:rsid w:val="00FA245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A8B20D1C56D426DBBEE3CE853A0CE31">
    <w:name w:val="0A8B20D1C56D426DBBEE3CE853A0CE31"/>
  </w:style>
  <w:style w:type="paragraph" w:customStyle="1" w:styleId="4ACD3299C0A84E6FB0EAD9F8EE31E175">
    <w:name w:val="4ACD3299C0A84E6FB0EAD9F8EE31E175"/>
  </w:style>
  <w:style w:type="character" w:styleId="Textedelespacerserv">
    <w:name w:val="Placeholder Text"/>
    <w:basedOn w:val="Policepardfaut"/>
    <w:uiPriority w:val="99"/>
    <w:unhideWhenUsed/>
    <w:rsid w:val="00A74C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708003381EC9448C5BB96B6C55D4D5" ma:contentTypeVersion="3" ma:contentTypeDescription="Crée un document." ma:contentTypeScope="" ma:versionID="49a474561e11a32a5d4aaa25a0b8d7ac">
  <xsd:schema xmlns:xsd="http://www.w3.org/2001/XMLSchema" xmlns:xs="http://www.w3.org/2001/XMLSchema" xmlns:p="http://schemas.microsoft.com/office/2006/metadata/properties" xmlns:ns2="b7523a3a-ac38-46e1-a1f5-48e097ded658" targetNamespace="http://schemas.microsoft.com/office/2006/metadata/properties" ma:root="true" ma:fieldsID="be04c222c9ceabd35145e228fa823569" ns2:_="">
    <xsd:import namespace="b7523a3a-ac38-46e1-a1f5-48e097ded6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23a3a-ac38-46e1-a1f5-48e097ded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FC4DAE-2D14-4492-92B4-7ECCA4A00B5D}">
  <ds:schemaRefs>
    <ds:schemaRef ds:uri="http://schemas.microsoft.com/sharepoint/v3/contenttype/forms"/>
  </ds:schemaRefs>
</ds:datastoreItem>
</file>

<file path=customXml/itemProps2.xml><?xml version="1.0" encoding="utf-8"?>
<ds:datastoreItem xmlns:ds="http://schemas.openxmlformats.org/officeDocument/2006/customXml" ds:itemID="{01925347-7894-4879-A2E8-202F7BEEA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23a3a-ac38-46e1-a1f5-48e097ded6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89AB04-82E0-4DC1-996B-0C38BD8E32B8}">
  <ds:schemaRefs>
    <ds:schemaRef ds:uri="http://schemas.openxmlformats.org/officeDocument/2006/bibliography"/>
  </ds:schemaRefs>
</ds:datastoreItem>
</file>

<file path=customXml/itemProps4.xml><?xml version="1.0" encoding="utf-8"?>
<ds:datastoreItem xmlns:ds="http://schemas.openxmlformats.org/officeDocument/2006/customXml" ds:itemID="{D6BDFC69-8BD4-42B4-8AD6-C9DB49863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{05EDC974-26C5-45B1-A319-0262B301CBCF}tf16392850_win32.dotx</Template>
  <TotalTime>1</TotalTime>
  <Pages>1</Pages>
  <Words>1136</Words>
  <Characters>6253</Characters>
  <Application>Microsoft Office Word</Application>
  <DocSecurity>0</DocSecurity>
  <Lines>52</Lines>
  <Paragraphs>14</Paragraphs>
  <ScaleCrop>false</ScaleCrop>
  <Company/>
  <LinksUpToDate>false</LinksUpToDate>
  <CharactersWithSpaces>7375</CharactersWithSpaces>
  <SharedDoc>false</SharedDoc>
  <HLinks>
    <vt:vector size="30" baseType="variant">
      <vt:variant>
        <vt:i4>1048636</vt:i4>
      </vt:variant>
      <vt:variant>
        <vt:i4>26</vt:i4>
      </vt:variant>
      <vt:variant>
        <vt:i4>0</vt:i4>
      </vt:variant>
      <vt:variant>
        <vt:i4>5</vt:i4>
      </vt:variant>
      <vt:variant>
        <vt:lpwstr/>
      </vt:variant>
      <vt:variant>
        <vt:lpwstr>_Toc119403418</vt:lpwstr>
      </vt:variant>
      <vt:variant>
        <vt:i4>1048636</vt:i4>
      </vt:variant>
      <vt:variant>
        <vt:i4>20</vt:i4>
      </vt:variant>
      <vt:variant>
        <vt:i4>0</vt:i4>
      </vt:variant>
      <vt:variant>
        <vt:i4>5</vt:i4>
      </vt:variant>
      <vt:variant>
        <vt:lpwstr/>
      </vt:variant>
      <vt:variant>
        <vt:lpwstr>_Toc119403417</vt:lpwstr>
      </vt:variant>
      <vt:variant>
        <vt:i4>1048636</vt:i4>
      </vt:variant>
      <vt:variant>
        <vt:i4>14</vt:i4>
      </vt:variant>
      <vt:variant>
        <vt:i4>0</vt:i4>
      </vt:variant>
      <vt:variant>
        <vt:i4>5</vt:i4>
      </vt:variant>
      <vt:variant>
        <vt:lpwstr/>
      </vt:variant>
      <vt:variant>
        <vt:lpwstr>_Toc119403416</vt:lpwstr>
      </vt:variant>
      <vt:variant>
        <vt:i4>1048636</vt:i4>
      </vt:variant>
      <vt:variant>
        <vt:i4>8</vt:i4>
      </vt:variant>
      <vt:variant>
        <vt:i4>0</vt:i4>
      </vt:variant>
      <vt:variant>
        <vt:i4>5</vt:i4>
      </vt:variant>
      <vt:variant>
        <vt:lpwstr/>
      </vt:variant>
      <vt:variant>
        <vt:lpwstr>_Toc119403415</vt:lpwstr>
      </vt:variant>
      <vt:variant>
        <vt:i4>1048636</vt:i4>
      </vt:variant>
      <vt:variant>
        <vt:i4>2</vt:i4>
      </vt:variant>
      <vt:variant>
        <vt:i4>0</vt:i4>
      </vt:variant>
      <vt:variant>
        <vt:i4>5</vt:i4>
      </vt:variant>
      <vt:variant>
        <vt:lpwstr/>
      </vt:variant>
      <vt:variant>
        <vt:lpwstr>_Toc119403414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KOUYOUMJI NICOLAS</dc:creator>
  <cp:keywords/>
  <cp:lastModifiedBy>Teosphalt Pc</cp:lastModifiedBy>
  <cp:revision>4</cp:revision>
  <cp:lastPrinted>2022-11-15T18:30:00Z</cp:lastPrinted>
  <dcterms:created xsi:type="dcterms:W3CDTF">2022-11-15T18:30:00Z</dcterms:created>
  <dcterms:modified xsi:type="dcterms:W3CDTF">2022-11-15T18:30:00Z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0x01010078708003381EC9448C5BB96B6C55D4D5</vt:lpwstr>
  </property>
  <property fmtid="{D5CDD505-2E9C-101B-9397-08002B2CF9AE}" pid="4" name="MediaServiceImageTags">
    <vt:lpwstr/>
  </property>
</Properties>
</file>